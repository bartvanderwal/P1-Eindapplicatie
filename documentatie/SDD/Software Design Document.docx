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0706C4A3" w14:textId="77777777" w:rsidTr="00435586">
        <w:trPr>
          <w:trHeight w:val="5499"/>
        </w:trPr>
        <w:tc>
          <w:tcPr>
            <w:tcW w:w="9174" w:type="dxa"/>
          </w:tcPr>
          <w:p w14:paraId="4D57107A" w14:textId="01EEDD87" w:rsidR="00C70048" w:rsidRDefault="00000000" w:rsidP="00817258">
            <w:pPr>
              <w:pStyle w:val="Titel"/>
              <w:rPr>
                <w:rFonts w:asciiTheme="minorHAnsi" w:hAnsiTheme="minorHAnsi" w:cstheme="minorHAnsi"/>
                <w:b/>
                <w:color w:val="E50056"/>
                <w:sz w:val="40"/>
              </w:rPr>
            </w:pPr>
            <w:sdt>
              <w:sdtPr>
                <w:rPr>
                  <w:rFonts w:eastAsiaTheme="majorEastAsia" w:cstheme="majorBidi"/>
                  <w:caps w:val="0"/>
                  <w:color w:val="auto"/>
                  <w:spacing w:val="-10"/>
                  <w:kern w:val="28"/>
                  <w:sz w:val="56"/>
                  <w:szCs w:val="56"/>
                  <w:lang w:eastAsia="en-US"/>
                  <w14:ligatures w14:val="standardContextual"/>
                </w:rPr>
                <w:tag w:val=""/>
                <w:id w:val="-1605264312"/>
                <w:lock w:val="sdtLocked"/>
                <w:placeholder>
                  <w:docPart w:val="BC4817CE7BF7443F91B605A4CFD6BDA2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817258" w:rsidRP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t>Software Design Document (SDD)</w:t>
                </w:r>
                <w:r w:rsid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br/>
                </w:r>
                <w:r w:rsidR="00817258" w:rsidRPr="00817258">
                  <w:rPr>
                    <w:rFonts w:eastAsiaTheme="majorEastAsia" w:cstheme="majorBidi"/>
                    <w:caps w:val="0"/>
                    <w:color w:val="auto"/>
                    <w:spacing w:val="-10"/>
                    <w:kern w:val="28"/>
                    <w:sz w:val="56"/>
                    <w:szCs w:val="56"/>
                    <w:lang w:eastAsia="en-US"/>
                    <w14:ligatures w14:val="standardContextual"/>
                  </w:rPr>
                  <w:t>P1 Eindapplicatie</w:t>
                </w:r>
              </w:sdtContent>
            </w:sdt>
          </w:p>
          <w:p w14:paraId="20200259" w14:textId="42C1F67E" w:rsidR="00753826" w:rsidRPr="00753826" w:rsidRDefault="00753826" w:rsidP="00435586">
            <w:pPr>
              <w:pStyle w:val="Ondertitel"/>
            </w:pPr>
          </w:p>
        </w:tc>
      </w:tr>
    </w:tbl>
    <w:p w14:paraId="29B24C73" w14:textId="2AAACAB9" w:rsidR="00C15563" w:rsidRDefault="00161F56" w:rsidP="00C15563">
      <w:pPr>
        <w:pStyle w:val="Auteur"/>
      </w:pPr>
      <w:r>
        <w:t>Joost Kraaijeveld</w:t>
      </w:r>
    </w:p>
    <w:p w14:paraId="7A27183D" w14:textId="3B128EA7" w:rsidR="00161F56" w:rsidRPr="005326EA" w:rsidRDefault="00161F56" w:rsidP="00C15563">
      <w:pPr>
        <w:pStyle w:val="Auteur"/>
        <w:rPr>
          <w:rFonts w:eastAsia="Arial Unicode MS"/>
        </w:rPr>
      </w:pPr>
      <w:r>
        <w:t>Mark Giesen</w:t>
      </w:r>
    </w:p>
    <w:p w14:paraId="382BAA33" w14:textId="7A61A2EB" w:rsidR="00D41106" w:rsidRDefault="00000000" w:rsidP="00C15563">
      <w:pPr>
        <w:pStyle w:val="Auteur"/>
      </w:pPr>
      <w:sdt>
        <w:sdtPr>
          <w:id w:val="1971401319"/>
          <w:placeholder>
            <w:docPart w:val="A7ABF02FC016481E8BA01D56DFAD86B2"/>
          </w:placeholder>
          <w:date w:fullDate="2025-03-17T00:00:00Z">
            <w:dateFormat w:val="d MMMM yyyy"/>
            <w:lid w:val="nl-NL"/>
            <w:storeMappedDataAs w:val="dateTime"/>
            <w:calendar w:val="gregorian"/>
          </w:date>
        </w:sdtPr>
        <w:sdtContent>
          <w:r w:rsidR="00161F56">
            <w:t>17 maart 2025</w:t>
          </w:r>
        </w:sdtContent>
      </w:sdt>
    </w:p>
    <w:p w14:paraId="7E2D38DF" w14:textId="77777777" w:rsidR="00B25FE7" w:rsidRDefault="00B25FE7" w:rsidP="00C15563">
      <w:pPr>
        <w:pStyle w:val="Auteur"/>
        <w:sectPr w:rsidR="00B25FE7" w:rsidSect="006159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552" w:right="1361" w:bottom="1418" w:left="1361" w:header="709" w:footer="567" w:gutter="0"/>
          <w:cols w:space="708"/>
          <w:docGrid w:linePitch="272"/>
        </w:sectPr>
      </w:pPr>
    </w:p>
    <w:p w14:paraId="27EBB4C1" w14:textId="77777777" w:rsidR="00B76BB2" w:rsidRPr="004C20F1" w:rsidRDefault="00B76BB2" w:rsidP="006159D8">
      <w:pPr>
        <w:pStyle w:val="Kopvaninhoudsopgave"/>
        <w:spacing w:before="0"/>
      </w:pPr>
      <w:r w:rsidRPr="00B55891">
        <w:lastRenderedPageBreak/>
        <w:t>INHOUDSOPGAVE</w:t>
      </w:r>
    </w:p>
    <w:p w14:paraId="18821FC4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33F2A63C" w14:textId="417FF867" w:rsidR="00161F56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93119798" w:history="1">
            <w:r w:rsidR="00161F56" w:rsidRPr="00F771E6">
              <w:rPr>
                <w:rStyle w:val="Hyperlink"/>
              </w:rPr>
              <w:t>INLEIDING</w:t>
            </w:r>
            <w:r w:rsidR="00161F56">
              <w:rPr>
                <w:webHidden/>
              </w:rPr>
              <w:tab/>
            </w:r>
            <w:r w:rsidR="00161F56">
              <w:rPr>
                <w:webHidden/>
              </w:rPr>
              <w:fldChar w:fldCharType="begin"/>
            </w:r>
            <w:r w:rsidR="00161F56">
              <w:rPr>
                <w:webHidden/>
              </w:rPr>
              <w:instrText xml:space="preserve"> PAGEREF _Toc193119798 \h </w:instrText>
            </w:r>
            <w:r w:rsidR="00161F56">
              <w:rPr>
                <w:webHidden/>
              </w:rPr>
            </w:r>
            <w:r w:rsidR="00161F56">
              <w:rPr>
                <w:webHidden/>
              </w:rPr>
              <w:fldChar w:fldCharType="separate"/>
            </w:r>
            <w:r w:rsidR="00161F56">
              <w:rPr>
                <w:webHidden/>
              </w:rPr>
              <w:t>3</w:t>
            </w:r>
            <w:r w:rsidR="00161F56">
              <w:rPr>
                <w:webHidden/>
              </w:rPr>
              <w:fldChar w:fldCharType="end"/>
            </w:r>
          </w:hyperlink>
        </w:p>
        <w:p w14:paraId="7EE01586" w14:textId="15CADDE7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799" w:history="1">
            <w:r w:rsidRPr="00F771E6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Overzicht van het Systeem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A6ABB0" w14:textId="47AE7040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0" w:history="1">
            <w:r w:rsidRPr="00F771E6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Belangrijkste Functies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158271" w14:textId="6572BA3E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1" w:history="1">
            <w:r w:rsidRPr="00F771E6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Beperkingen en Aannames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39D422" w14:textId="6144C182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2" w:history="1">
            <w:r w:rsidRPr="00F771E6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Architectuurontwerp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8C0734" w14:textId="65F86469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3" w:history="1">
            <w:r w:rsidRPr="00F771E6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Componenten en Interacties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FD0A1F" w14:textId="43BD957E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4" w:history="1">
            <w:r w:rsidRPr="00F771E6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Gedetailleerd Ontwerp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79EB87" w14:textId="7A4BA71B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5" w:history="1">
            <w:r w:rsidRPr="00F771E6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CSV Import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4D7096" w14:textId="6E33DCCE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6" w:history="1">
            <w:r w:rsidRPr="00F771E6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Database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E4FC76" w14:textId="6CD26347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7" w:history="1">
            <w:r w:rsidRPr="00F771E6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Hobby Management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B63022" w14:textId="13C6B70B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8" w:history="1">
            <w:r w:rsidRPr="00F771E6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Visualization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61462A" w14:textId="5633118D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09" w:history="1">
            <w:r w:rsidRPr="00F771E6">
              <w:rPr>
                <w:rStyle w:val="Hyperlink"/>
              </w:rPr>
              <w:t>3.5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User Interface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CDB3D7" w14:textId="11F5A37F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0" w:history="1">
            <w:r w:rsidRPr="00F771E6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Datamodellen en Opslagstructuren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791F3D" w14:textId="3D75DBFF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1" w:history="1">
            <w:r w:rsidRPr="00F771E6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Gebruikersinterface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B042B9" w14:textId="37B98246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2" w:history="1">
            <w:r w:rsidRPr="00F771E6">
              <w:rPr>
                <w:rStyle w:val="Hyperlink"/>
              </w:rPr>
              <w:t>5.1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Overzicht Schermen en Navigatie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FC8BB3" w14:textId="19514174" w:rsidR="00161F56" w:rsidRDefault="00161F56">
          <w:pPr>
            <w:pStyle w:val="Inhopg2"/>
            <w:rPr>
              <w:rFonts w:eastAsiaTheme="minorEastAsia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3" w:history="1">
            <w:r w:rsidRPr="00F771E6">
              <w:rPr>
                <w:rStyle w:val="Hyperlink"/>
              </w:rPr>
              <w:t>5.2</w:t>
            </w:r>
            <w:r>
              <w:rPr>
                <w:rFonts w:eastAsiaTheme="minorEastAsia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Interactie en Gebruiksflows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88195C" w14:textId="4AAE156A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4" w:history="1">
            <w:r w:rsidRPr="00F771E6">
              <w:rPr>
                <w:rStyle w:val="Hyperlink"/>
              </w:rPr>
              <w:t>6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Foutafhandeling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41B543" w14:textId="09ADC783" w:rsidR="00161F56" w:rsidRDefault="00161F56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119815" w:history="1">
            <w:r w:rsidRPr="00F771E6">
              <w:rPr>
                <w:rStyle w:val="Hyperlink"/>
              </w:rPr>
              <w:t>7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771E6">
              <w:rPr>
                <w:rStyle w:val="Hyperlink"/>
              </w:rPr>
              <w:t>Referenties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_Toc193119815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8750B8" w14:textId="22D3B930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2" w:name="_Toc453919959" w:displacedByCustomXml="prev"/>
    <w:bookmarkStart w:id="3" w:name="_Toc453920324" w:displacedByCustomXml="prev"/>
    <w:bookmarkStart w:id="4" w:name="_Toc453921312" w:displacedByCustomXml="prev"/>
    <w:bookmarkStart w:id="5" w:name="_Toc453921523" w:displacedByCustomXml="prev"/>
    <w:bookmarkStart w:id="6" w:name="_Toc453921976" w:displacedByCustomXml="prev"/>
    <w:p w14:paraId="2630709F" w14:textId="77777777" w:rsidR="00C8424E" w:rsidRPr="004C20F1" w:rsidRDefault="00C8424E" w:rsidP="004C20F1">
      <w:r>
        <w:br w:type="page"/>
      </w:r>
    </w:p>
    <w:p w14:paraId="2B5D4C12" w14:textId="77777777" w:rsidR="00B76BB2" w:rsidRPr="00254AF4" w:rsidRDefault="00B76BB2" w:rsidP="00254AF4">
      <w:pPr>
        <w:pStyle w:val="Kop1-geennr"/>
      </w:pPr>
      <w:bookmarkStart w:id="7" w:name="_Toc455750738"/>
      <w:bookmarkStart w:id="8" w:name="_Toc455759782"/>
      <w:bookmarkStart w:id="9" w:name="_Toc536188568"/>
      <w:bookmarkStart w:id="10" w:name="_Toc193119798"/>
      <w:bookmarkEnd w:id="6"/>
      <w:bookmarkEnd w:id="5"/>
      <w:bookmarkEnd w:id="4"/>
      <w:bookmarkEnd w:id="3"/>
      <w:bookmarkEnd w:id="2"/>
      <w:r w:rsidRPr="00254AF4">
        <w:lastRenderedPageBreak/>
        <w:t>INLEIDING</w:t>
      </w:r>
      <w:bookmarkEnd w:id="7"/>
      <w:bookmarkEnd w:id="8"/>
      <w:bookmarkEnd w:id="9"/>
      <w:bookmarkEnd w:id="10"/>
    </w:p>
    <w:p w14:paraId="353C0CE1" w14:textId="77777777" w:rsidR="00EE5D76" w:rsidRDefault="00EE5D76" w:rsidP="001936D8"/>
    <w:p w14:paraId="5BC6F25F" w14:textId="7A861C67" w:rsidR="00254AF4" w:rsidRDefault="00817258" w:rsidP="001936D8">
      <w:r w:rsidRPr="00E25CF4">
        <w:t>Dit document beschrijft het ontwerp van de P1 Eindapplicatie</w:t>
      </w:r>
      <w:r w:rsidR="007F2709">
        <w:t>: Klaskompas. Dit is</w:t>
      </w:r>
      <w:r w:rsidRPr="00E25CF4">
        <w:t xml:space="preserve"> een interactieve </w:t>
      </w:r>
      <w:r w:rsidR="00A66FE6">
        <w:t>d</w:t>
      </w:r>
      <w:r w:rsidRPr="00E25CF4">
        <w:t>atabasebeheerapplicatie voor het beheren van persoonsgegevens en hobby's. De doelgroep bestaat uit ontwikkelaars, testers en docenten in de HBO-ICT propedeuse.</w:t>
      </w:r>
    </w:p>
    <w:p w14:paraId="049112BB" w14:textId="77777777" w:rsidR="00817258" w:rsidRDefault="00817258" w:rsidP="001936D8"/>
    <w:p w14:paraId="5F0EB2C9" w14:textId="77777777" w:rsidR="00817258" w:rsidRPr="00E25CF4" w:rsidRDefault="00817258" w:rsidP="00817258">
      <w:pPr>
        <w:spacing w:after="160" w:line="259" w:lineRule="auto"/>
        <w:ind w:firstLine="360"/>
      </w:pPr>
      <w:r w:rsidRPr="00E25CF4">
        <w:t>De applicatie biedt de volgende functionaliteiten:</w:t>
      </w:r>
    </w:p>
    <w:p w14:paraId="51EDA149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Importeren van persoonsdata uit CSV-bestanden.</w:t>
      </w:r>
    </w:p>
    <w:p w14:paraId="24514650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Beheren van persoonsrecords in een SQLite-database.</w:t>
      </w:r>
    </w:p>
    <w:p w14:paraId="5D0327E7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Toevoegen en verwijderen van hobby's per persoon.</w:t>
      </w:r>
    </w:p>
    <w:p w14:paraId="5D1EB5A3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Visualiseren van afstanden per persoon in grafieken.</w:t>
      </w:r>
    </w:p>
    <w:p w14:paraId="7E2B1D8E" w14:textId="77777777" w:rsidR="00817258" w:rsidRPr="00E25CF4" w:rsidRDefault="00817258" w:rsidP="00817258">
      <w:pPr>
        <w:numPr>
          <w:ilvl w:val="0"/>
          <w:numId w:val="16"/>
        </w:numPr>
        <w:spacing w:after="160" w:line="259" w:lineRule="auto"/>
      </w:pPr>
      <w:r w:rsidRPr="00E25CF4">
        <w:t>Leegmaken van de volledige database.</w:t>
      </w:r>
    </w:p>
    <w:p w14:paraId="7971D314" w14:textId="72ABA511" w:rsidR="00A2276E" w:rsidRDefault="00A2276E" w:rsidP="00696BCE">
      <w:pPr>
        <w:tabs>
          <w:tab w:val="left" w:pos="6960"/>
        </w:tabs>
        <w:spacing w:after="160" w:line="259" w:lineRule="auto"/>
      </w:pPr>
    </w:p>
    <w:p w14:paraId="1EBB8C8C" w14:textId="118BF237" w:rsidR="00C1272F" w:rsidRPr="00B76BB2" w:rsidRDefault="00817258" w:rsidP="004C20F1">
      <w:pPr>
        <w:pStyle w:val="Kop1"/>
      </w:pPr>
      <w:bookmarkStart w:id="11" w:name="_Toc193119799"/>
      <w:r>
        <w:t>O</w:t>
      </w:r>
      <w:r w:rsidRPr="00E25CF4">
        <w:t>verzicht van het Systeem</w:t>
      </w:r>
      <w:bookmarkEnd w:id="11"/>
    </w:p>
    <w:p w14:paraId="1C0B8817" w14:textId="77777777" w:rsidR="00C1272F" w:rsidRDefault="00C1272F" w:rsidP="003E475C">
      <w:pPr>
        <w:spacing w:after="76" w:line="259" w:lineRule="auto"/>
        <w:ind w:left="11" w:hanging="11"/>
      </w:pPr>
    </w:p>
    <w:p w14:paraId="6D452647" w14:textId="68782612" w:rsidR="00817258" w:rsidRPr="00E25CF4" w:rsidRDefault="00817258" w:rsidP="00817258">
      <w:pPr>
        <w:spacing w:after="160" w:line="259" w:lineRule="auto"/>
        <w:ind w:left="360"/>
      </w:pPr>
      <w:r w:rsidRPr="00E25CF4">
        <w:t>De P1 Eindapplicatie biedt een intuïtieve interface voor het beheren van persoons- en hobbygegevens via een SQLite-database. De kernfunctionaliteiten omvatten gegevensimport uit CSV-bestanden, het beheren van personen en hobby's, en het visualiseren van afstanden.</w:t>
      </w:r>
    </w:p>
    <w:p w14:paraId="57EF3FAD" w14:textId="77777777" w:rsidR="007266C6" w:rsidRPr="00A670C7" w:rsidRDefault="007266C6">
      <w:pPr>
        <w:spacing w:after="98" w:line="259" w:lineRule="auto"/>
        <w:rPr>
          <w:color w:val="auto"/>
        </w:rPr>
      </w:pPr>
    </w:p>
    <w:p w14:paraId="106AB934" w14:textId="6E13D32B" w:rsidR="00C1272F" w:rsidRPr="00B76BB2" w:rsidRDefault="00817258" w:rsidP="00254AF4">
      <w:pPr>
        <w:pStyle w:val="Kop2"/>
      </w:pPr>
      <w:bookmarkStart w:id="12" w:name="_Toc193119800"/>
      <w:r w:rsidRPr="00E25CF4">
        <w:t>Belangrijkste Functies</w:t>
      </w:r>
      <w:bookmarkEnd w:id="12"/>
    </w:p>
    <w:p w14:paraId="360CEFD1" w14:textId="77777777" w:rsidR="00817258" w:rsidRPr="00973863" w:rsidRDefault="00817258" w:rsidP="00817258">
      <w:pPr>
        <w:numPr>
          <w:ilvl w:val="0"/>
          <w:numId w:val="18"/>
        </w:numPr>
        <w:spacing w:after="160" w:line="259" w:lineRule="auto"/>
      </w:pPr>
      <w:r w:rsidRPr="00973863">
        <w:t>Importeren van persoonsdata uit CSV-bestanden.</w:t>
      </w:r>
    </w:p>
    <w:p w14:paraId="2958E5BE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Toevoegen, bijwerken en verwijderen van personen en hobby's.</w:t>
      </w:r>
    </w:p>
    <w:p w14:paraId="52726212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Visualisatie van afstanden met grafieken.</w:t>
      </w:r>
    </w:p>
    <w:p w14:paraId="09292149" w14:textId="77777777" w:rsidR="00817258" w:rsidRPr="00E25CF4" w:rsidRDefault="00817258" w:rsidP="00817258">
      <w:pPr>
        <w:numPr>
          <w:ilvl w:val="0"/>
          <w:numId w:val="18"/>
        </w:numPr>
        <w:spacing w:after="160" w:line="259" w:lineRule="auto"/>
      </w:pPr>
      <w:r w:rsidRPr="00E25CF4">
        <w:t>Leegmaken van de database.</w:t>
      </w:r>
    </w:p>
    <w:p w14:paraId="7A18FC92" w14:textId="77777777" w:rsidR="00817258" w:rsidRPr="00E25CF4" w:rsidRDefault="00817258" w:rsidP="00817258">
      <w:pPr>
        <w:pStyle w:val="Kop2"/>
      </w:pPr>
      <w:bookmarkStart w:id="13" w:name="_Toc193119801"/>
      <w:r w:rsidRPr="00E25CF4">
        <w:t>Beperkingen en Aannames</w:t>
      </w:r>
      <w:bookmarkEnd w:id="13"/>
    </w:p>
    <w:p w14:paraId="21C63989" w14:textId="77777777" w:rsidR="00817258" w:rsidRPr="00E25CF4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>CSV-bestanden moeten een vastgelegde structuur volgen.</w:t>
      </w:r>
    </w:p>
    <w:p w14:paraId="4C99F437" w14:textId="77777777" w:rsidR="00817258" w:rsidRPr="00E25CF4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>Eén persoon kan meerdere hobby's hebben, maar duplicaten van personen worden niet toegestaan.</w:t>
      </w:r>
    </w:p>
    <w:p w14:paraId="493ACBB4" w14:textId="52E4DA1D" w:rsidR="00817258" w:rsidRDefault="00817258" w:rsidP="00817258">
      <w:pPr>
        <w:numPr>
          <w:ilvl w:val="0"/>
          <w:numId w:val="19"/>
        </w:numPr>
        <w:spacing w:after="160" w:line="259" w:lineRule="auto"/>
      </w:pPr>
      <w:r w:rsidRPr="00E25CF4">
        <w:t>De database wordt lokaal beheerd met SQLite</w:t>
      </w:r>
      <w:r w:rsidR="001B7026">
        <w:t xml:space="preserve"> </w:t>
      </w:r>
    </w:p>
    <w:p w14:paraId="6831B877" w14:textId="77777777" w:rsidR="001B7026" w:rsidRPr="00E25CF4" w:rsidRDefault="001B7026" w:rsidP="001B7026">
      <w:pPr>
        <w:spacing w:after="160" w:line="259" w:lineRule="auto"/>
        <w:ind w:left="360"/>
      </w:pPr>
    </w:p>
    <w:p w14:paraId="1A8C2A82" w14:textId="77777777" w:rsidR="001B7026" w:rsidRDefault="001B7026">
      <w:pPr>
        <w:rPr>
          <w:rFonts w:asciiTheme="majorHAnsi" w:hAnsiTheme="majorHAnsi"/>
          <w:caps/>
          <w:sz w:val="28"/>
        </w:rPr>
      </w:pPr>
      <w:bookmarkStart w:id="14" w:name="_Toc193119802"/>
      <w:r>
        <w:br w:type="page"/>
      </w:r>
    </w:p>
    <w:p w14:paraId="61184C41" w14:textId="3DE8798F" w:rsidR="00817258" w:rsidRDefault="00817258" w:rsidP="00817258">
      <w:pPr>
        <w:pStyle w:val="Kop1"/>
      </w:pPr>
      <w:r w:rsidRPr="00E25CF4">
        <w:lastRenderedPageBreak/>
        <w:t>Architectuurontwerp</w:t>
      </w:r>
      <w:bookmarkEnd w:id="14"/>
      <w:r w:rsidRPr="00E25CF4">
        <w:t xml:space="preserve"> </w:t>
      </w:r>
    </w:p>
    <w:p w14:paraId="2F19C088" w14:textId="77777777" w:rsidR="001B7026" w:rsidRPr="001B7026" w:rsidRDefault="001B7026" w:rsidP="001B7026"/>
    <w:p w14:paraId="1630EB2C" w14:textId="5DF30168" w:rsidR="00817258" w:rsidRDefault="00817258" w:rsidP="00817258">
      <w:pPr>
        <w:pStyle w:val="Kop2"/>
      </w:pPr>
      <w:bookmarkStart w:id="15" w:name="_Toc193119803"/>
      <w:r>
        <w:t>C</w:t>
      </w:r>
      <w:r w:rsidRPr="00E25CF4">
        <w:t>omponenten en Interacties</w:t>
      </w:r>
      <w:bookmarkEnd w:id="15"/>
    </w:p>
    <w:p w14:paraId="55FA584F" w14:textId="6AF741CE" w:rsidR="001B7026" w:rsidRPr="001B7026" w:rsidRDefault="007F2709" w:rsidP="001B7026">
      <w:r w:rsidRPr="007F2709">
        <w:drawing>
          <wp:inline distT="0" distB="0" distL="0" distR="0" wp14:anchorId="2AA47419" wp14:editId="54DE5A2F">
            <wp:extent cx="5457825" cy="3133725"/>
            <wp:effectExtent l="0" t="0" r="9525" b="9525"/>
            <wp:docPr id="1498280780" name="Afbeelding 1" descr="Afbeelding met tekst, diagram, schermopnam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0780" name="Afbeelding 1" descr="Afbeelding met tekst, diagram, schermopname, lijn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5BB" w14:textId="5C8776B6" w:rsidR="00817258" w:rsidRPr="00E25CF4" w:rsidRDefault="007F2709" w:rsidP="00817258">
      <w:pPr>
        <w:numPr>
          <w:ilvl w:val="0"/>
          <w:numId w:val="21"/>
        </w:numPr>
        <w:spacing w:after="160" w:line="259" w:lineRule="auto"/>
      </w:pPr>
      <w:r>
        <w:t>Klaskompas</w:t>
      </w:r>
      <w:r w:rsidR="00817258" w:rsidRPr="00E25CF4">
        <w:t xml:space="preserve"> Component: Behandelt gebruikersinput en toont feedback.</w:t>
      </w:r>
    </w:p>
    <w:p w14:paraId="31409377" w14:textId="44A98CA5" w:rsidR="00817258" w:rsidRPr="00E25CF4" w:rsidRDefault="007F2709" w:rsidP="00817258">
      <w:pPr>
        <w:numPr>
          <w:ilvl w:val="0"/>
          <w:numId w:val="21"/>
        </w:numPr>
        <w:spacing w:after="160" w:line="259" w:lineRule="auto"/>
      </w:pPr>
      <w:r>
        <w:t>Person Management</w:t>
      </w:r>
      <w:r w:rsidR="00817258" w:rsidRPr="00E25CF4">
        <w:t xml:space="preserve"> </w:t>
      </w:r>
      <w:r w:rsidR="00817258">
        <w:t>component</w:t>
      </w:r>
      <w:r w:rsidR="00817258" w:rsidRPr="00E25CF4">
        <w:t>: Verwerkt CSV-bestanden</w:t>
      </w:r>
      <w:r>
        <w:t xml:space="preserve"> met personen en beheert die</w:t>
      </w:r>
      <w:r w:rsidR="00817258" w:rsidRPr="00E25CF4">
        <w:t>.</w:t>
      </w:r>
    </w:p>
    <w:p w14:paraId="07C88975" w14:textId="77777777" w:rsidR="00817258" w:rsidRPr="00E25CF4" w:rsidRDefault="00817258" w:rsidP="00817258">
      <w:pPr>
        <w:numPr>
          <w:ilvl w:val="0"/>
          <w:numId w:val="21"/>
        </w:numPr>
        <w:spacing w:after="160" w:line="259" w:lineRule="auto"/>
      </w:pPr>
      <w:r w:rsidRPr="00E25CF4">
        <w:t xml:space="preserve">Hobby Management </w:t>
      </w:r>
      <w:r>
        <w:t>component</w:t>
      </w:r>
      <w:r w:rsidRPr="00E25CF4">
        <w:t>: Beheert hobby's.</w:t>
      </w:r>
    </w:p>
    <w:p w14:paraId="334E0121" w14:textId="7E46F284" w:rsidR="00817258" w:rsidRDefault="00817258" w:rsidP="00817258">
      <w:pPr>
        <w:numPr>
          <w:ilvl w:val="0"/>
          <w:numId w:val="21"/>
        </w:numPr>
        <w:spacing w:after="160" w:line="259" w:lineRule="auto"/>
      </w:pPr>
      <w:r w:rsidRPr="00E25CF4">
        <w:t>Visuali</w:t>
      </w:r>
      <w:r w:rsidR="001B7026">
        <w:t>s</w:t>
      </w:r>
      <w:r w:rsidRPr="00E25CF4">
        <w:t xml:space="preserve">ation </w:t>
      </w:r>
      <w:r>
        <w:t>component</w:t>
      </w:r>
      <w:r w:rsidRPr="00E25CF4">
        <w:t>: Creëert grafieken.</w:t>
      </w:r>
    </w:p>
    <w:p w14:paraId="46AB3492" w14:textId="6AD3EB16" w:rsidR="001B7026" w:rsidRDefault="001B7026" w:rsidP="001B7026">
      <w:pPr>
        <w:numPr>
          <w:ilvl w:val="0"/>
          <w:numId w:val="21"/>
        </w:numPr>
        <w:spacing w:after="160" w:line="259" w:lineRule="auto"/>
      </w:pPr>
      <w:r w:rsidRPr="00E25CF4">
        <w:t xml:space="preserve">Database </w:t>
      </w:r>
      <w:r>
        <w:t>component</w:t>
      </w:r>
      <w:r w:rsidRPr="00E25CF4">
        <w:t>: Voert CRUD-operaties uit.</w:t>
      </w:r>
    </w:p>
    <w:p w14:paraId="01A6B778" w14:textId="77777777" w:rsidR="001B7026" w:rsidRDefault="001B7026" w:rsidP="001B7026">
      <w:pPr>
        <w:spacing w:after="160" w:line="259" w:lineRule="auto"/>
      </w:pPr>
    </w:p>
    <w:p w14:paraId="79EBBBFE" w14:textId="77777777" w:rsidR="00817258" w:rsidRDefault="00817258" w:rsidP="00817258">
      <w:pPr>
        <w:pStyle w:val="Kop1"/>
      </w:pPr>
      <w:bookmarkStart w:id="16" w:name="_Toc193119804"/>
      <w:r w:rsidRPr="00E25CF4">
        <w:t>Gedetailleerd Ontwerp</w:t>
      </w:r>
      <w:bookmarkEnd w:id="16"/>
      <w:r w:rsidRPr="00E25CF4">
        <w:t xml:space="preserve"> </w:t>
      </w:r>
    </w:p>
    <w:p w14:paraId="1F059E0D" w14:textId="77777777" w:rsidR="001B7026" w:rsidRDefault="001B7026" w:rsidP="001B7026"/>
    <w:p w14:paraId="682DA001" w14:textId="16A88C42" w:rsidR="00A66FE6" w:rsidRPr="00973863" w:rsidRDefault="007F2709" w:rsidP="00A66FE6">
      <w:pPr>
        <w:pStyle w:val="Kop2"/>
      </w:pPr>
      <w:bookmarkStart w:id="17" w:name="_Toc193119809"/>
      <w:r>
        <w:t>Klaskompas</w:t>
      </w:r>
      <w:r w:rsidR="00A66FE6" w:rsidRPr="00973863">
        <w:t xml:space="preserve"> </w:t>
      </w:r>
      <w:r w:rsidR="00A66FE6">
        <w:t>Component</w:t>
      </w:r>
      <w:bookmarkEnd w:id="17"/>
    </w:p>
    <w:p w14:paraId="7BD9A8CC" w14:textId="29DA6586" w:rsidR="00A66FE6" w:rsidRPr="001B7026" w:rsidRDefault="00A66FE6" w:rsidP="001B7026">
      <w:pPr>
        <w:numPr>
          <w:ilvl w:val="0"/>
          <w:numId w:val="35"/>
        </w:numPr>
        <w:spacing w:after="160" w:line="259" w:lineRule="auto"/>
      </w:pPr>
      <w:r w:rsidRPr="00973863">
        <w:rPr>
          <w:b/>
          <w:bCs/>
        </w:rPr>
        <w:t>main()</w:t>
      </w:r>
      <w:r w:rsidRPr="00973863">
        <w:t>: Zorgt voor de hoofdgebruikersinterface, inclusief het menu en de aansturing van alle modules.</w:t>
      </w:r>
    </w:p>
    <w:p w14:paraId="6397E9BF" w14:textId="13D9AFA8" w:rsidR="00817258" w:rsidRPr="00973863" w:rsidRDefault="007F2709" w:rsidP="00817258">
      <w:pPr>
        <w:pStyle w:val="Kop2"/>
      </w:pPr>
      <w:bookmarkStart w:id="18" w:name="_Toc193119805"/>
      <w:r>
        <w:t>Person Management</w:t>
      </w:r>
      <w:r w:rsidR="00817258" w:rsidRPr="00973863">
        <w:t xml:space="preserve"> </w:t>
      </w:r>
      <w:r w:rsidR="00817258">
        <w:t>Component</w:t>
      </w:r>
      <w:bookmarkEnd w:id="18"/>
    </w:p>
    <w:p w14:paraId="55EF2292" w14:textId="4AB28D95" w:rsidR="00817258" w:rsidRPr="00973863" w:rsidRDefault="007F2709" w:rsidP="00817258">
      <w:pPr>
        <w:numPr>
          <w:ilvl w:val="0"/>
          <w:numId w:val="31"/>
        </w:numPr>
        <w:spacing w:after="160" w:line="259" w:lineRule="auto"/>
      </w:pPr>
      <w:r>
        <w:rPr>
          <w:b/>
          <w:bCs/>
        </w:rPr>
        <w:t>import_persons_to_database</w:t>
      </w:r>
      <w:r w:rsidR="00817258" w:rsidRPr="00973863">
        <w:rPr>
          <w:b/>
          <w:bCs/>
        </w:rPr>
        <w:t>()</w:t>
      </w:r>
      <w:r w:rsidR="00817258" w:rsidRPr="00973863">
        <w:t xml:space="preserve">: Leest data uit </w:t>
      </w:r>
      <w:r>
        <w:t xml:space="preserve">het </w:t>
      </w:r>
      <w:r w:rsidR="00817258" w:rsidRPr="00973863">
        <w:t>CSV-bestand en retourneert een lijst van rijen.</w:t>
      </w:r>
    </w:p>
    <w:p w14:paraId="520E213E" w14:textId="1BCF5183" w:rsidR="00817258" w:rsidRDefault="00817258" w:rsidP="00817258">
      <w:pPr>
        <w:numPr>
          <w:ilvl w:val="0"/>
          <w:numId w:val="31"/>
        </w:numPr>
        <w:spacing w:after="160" w:line="259" w:lineRule="auto"/>
      </w:pPr>
      <w:r w:rsidRPr="00973863">
        <w:rPr>
          <w:b/>
          <w:bCs/>
        </w:rPr>
        <w:t>save_person_data_to_database(data)</w:t>
      </w:r>
      <w:r w:rsidRPr="00973863">
        <w:t>: Slaat persoonsdata op in de database.</w:t>
      </w:r>
    </w:p>
    <w:p w14:paraId="1A0AA94B" w14:textId="16A9C47F" w:rsidR="007F2709" w:rsidRDefault="007F2709" w:rsidP="007F2709">
      <w:pPr>
        <w:numPr>
          <w:ilvl w:val="0"/>
          <w:numId w:val="32"/>
        </w:numPr>
        <w:spacing w:after="160" w:line="259" w:lineRule="auto"/>
      </w:pPr>
      <w:r>
        <w:rPr>
          <w:b/>
          <w:bCs/>
        </w:rPr>
        <w:t>update_distance_in_database(name, new_distance)</w:t>
      </w:r>
      <w:r w:rsidRPr="007F2709">
        <w:t>:</w:t>
      </w:r>
      <w:r>
        <w:t xml:space="preserve"> </w:t>
      </w:r>
      <w:r w:rsidRPr="00973863">
        <w:t>Werkt de afstand van een persoon bij.</w:t>
      </w:r>
    </w:p>
    <w:p w14:paraId="7ECEBAA6" w14:textId="1F01BBFA" w:rsidR="007F2709" w:rsidRDefault="007F2709" w:rsidP="00817258">
      <w:pPr>
        <w:numPr>
          <w:ilvl w:val="0"/>
          <w:numId w:val="31"/>
        </w:numPr>
        <w:spacing w:after="160" w:line="259" w:lineRule="auto"/>
      </w:pPr>
      <w:r>
        <w:rPr>
          <w:b/>
          <w:bCs/>
        </w:rPr>
        <w:t>delete_persons_from_database()</w:t>
      </w:r>
      <w:r w:rsidRPr="007F2709">
        <w:t>:</w:t>
      </w:r>
      <w:r>
        <w:t xml:space="preserve"> Verwijderd alle personen uit database.</w:t>
      </w:r>
    </w:p>
    <w:p w14:paraId="43E1D0F0" w14:textId="77777777" w:rsidR="00A66FE6" w:rsidRPr="00973863" w:rsidRDefault="00A66FE6" w:rsidP="00A66FE6">
      <w:pPr>
        <w:pStyle w:val="Kop2"/>
      </w:pPr>
      <w:bookmarkStart w:id="19" w:name="_Toc193119807"/>
      <w:r w:rsidRPr="00973863">
        <w:lastRenderedPageBreak/>
        <w:t xml:space="preserve">Hobby Management </w:t>
      </w:r>
      <w:r>
        <w:t>Component</w:t>
      </w:r>
      <w:bookmarkEnd w:id="19"/>
    </w:p>
    <w:p w14:paraId="4919679F" w14:textId="045C1307" w:rsidR="00A66FE6" w:rsidRPr="00973863" w:rsidRDefault="00A66FE6" w:rsidP="00A66FE6">
      <w:pPr>
        <w:numPr>
          <w:ilvl w:val="0"/>
          <w:numId w:val="33"/>
        </w:numPr>
        <w:spacing w:after="160" w:line="259" w:lineRule="auto"/>
      </w:pPr>
      <w:r w:rsidRPr="00973863">
        <w:rPr>
          <w:b/>
          <w:bCs/>
        </w:rPr>
        <w:t>add_hobby_to_database(name, hobby)</w:t>
      </w:r>
      <w:r w:rsidRPr="00973863">
        <w:t>: Voegt een hobby toe voor een persoon.</w:t>
      </w:r>
    </w:p>
    <w:p w14:paraId="6EA90FD5" w14:textId="5B52B361" w:rsidR="00A66FE6" w:rsidRPr="00973863" w:rsidRDefault="00A66FE6" w:rsidP="00A66FE6">
      <w:pPr>
        <w:numPr>
          <w:ilvl w:val="0"/>
          <w:numId w:val="33"/>
        </w:numPr>
        <w:spacing w:after="160" w:line="259" w:lineRule="auto"/>
      </w:pPr>
      <w:r w:rsidRPr="00973863">
        <w:rPr>
          <w:b/>
          <w:bCs/>
        </w:rPr>
        <w:t>delete_hobby_from_database(name, hobby)</w:t>
      </w:r>
      <w:r w:rsidRPr="00973863">
        <w:t>: Verwijdert een hobby van een persoon.</w:t>
      </w:r>
    </w:p>
    <w:p w14:paraId="66D14CBF" w14:textId="0EB88727" w:rsidR="00A66FE6" w:rsidRPr="00973863" w:rsidRDefault="00A66FE6" w:rsidP="00A66FE6">
      <w:pPr>
        <w:numPr>
          <w:ilvl w:val="0"/>
          <w:numId w:val="33"/>
        </w:numPr>
        <w:spacing w:after="160" w:line="259" w:lineRule="auto"/>
      </w:pPr>
      <w:r w:rsidRPr="00973863">
        <w:rPr>
          <w:b/>
          <w:bCs/>
        </w:rPr>
        <w:t>print_hobbies_from_database()</w:t>
      </w:r>
      <w:r w:rsidRPr="00973863">
        <w:t>: Toont alle hobby's uit de database.</w:t>
      </w:r>
    </w:p>
    <w:p w14:paraId="067A2AA9" w14:textId="1784FFD6" w:rsidR="00A66FE6" w:rsidRPr="00973863" w:rsidRDefault="00A66FE6" w:rsidP="00A66FE6">
      <w:pPr>
        <w:pStyle w:val="Kop2"/>
      </w:pPr>
      <w:bookmarkStart w:id="20" w:name="_Toc193119808"/>
      <w:r w:rsidRPr="00817258">
        <w:t>Visuali</w:t>
      </w:r>
      <w:r w:rsidR="00A95431">
        <w:t>s</w:t>
      </w:r>
      <w:r w:rsidRPr="00817258">
        <w:t>ation</w:t>
      </w:r>
      <w:r w:rsidRPr="00973863">
        <w:t xml:space="preserve"> </w:t>
      </w:r>
      <w:r>
        <w:t>Component</w:t>
      </w:r>
      <w:bookmarkEnd w:id="20"/>
    </w:p>
    <w:p w14:paraId="17C33EC2" w14:textId="0FD76033" w:rsidR="00A66FE6" w:rsidRPr="00973863" w:rsidRDefault="00A66FE6" w:rsidP="00A66FE6">
      <w:pPr>
        <w:numPr>
          <w:ilvl w:val="0"/>
          <w:numId w:val="34"/>
        </w:numPr>
        <w:spacing w:after="160" w:line="259" w:lineRule="auto"/>
      </w:pPr>
      <w:r w:rsidRPr="00973863">
        <w:rPr>
          <w:b/>
          <w:bCs/>
        </w:rPr>
        <w:t>create_distance_bar_chart()</w:t>
      </w:r>
      <w:r w:rsidRPr="00973863">
        <w:t>: Maakt een horizontale staafdiagram van afstanden.</w:t>
      </w:r>
    </w:p>
    <w:p w14:paraId="7E0C95F5" w14:textId="24AD8F4C" w:rsidR="00A66FE6" w:rsidRPr="00973863" w:rsidRDefault="00A66FE6" w:rsidP="00A66FE6">
      <w:pPr>
        <w:numPr>
          <w:ilvl w:val="0"/>
          <w:numId w:val="34"/>
        </w:numPr>
        <w:spacing w:after="160" w:line="259" w:lineRule="auto"/>
      </w:pPr>
      <w:r w:rsidRPr="00973863">
        <w:rPr>
          <w:b/>
          <w:bCs/>
        </w:rPr>
        <w:t>create_vertical_distance_bar_chart(max_bar_width, character)</w:t>
      </w:r>
      <w:r w:rsidRPr="00973863">
        <w:t>: Maakt een verticale ASCII-grafiek.</w:t>
      </w:r>
    </w:p>
    <w:p w14:paraId="031E1813" w14:textId="0E53426A" w:rsidR="00817258" w:rsidRPr="00973863" w:rsidRDefault="00817258" w:rsidP="00817258">
      <w:pPr>
        <w:pStyle w:val="Kop2"/>
      </w:pPr>
      <w:bookmarkStart w:id="21" w:name="_Toc193119806"/>
      <w:r w:rsidRPr="00973863">
        <w:t xml:space="preserve">Database </w:t>
      </w:r>
      <w:r>
        <w:t>Component</w:t>
      </w:r>
      <w:bookmarkEnd w:id="21"/>
    </w:p>
    <w:p w14:paraId="73C344BA" w14:textId="78123298" w:rsidR="007F2709" w:rsidRDefault="007F2709" w:rsidP="00817258">
      <w:pPr>
        <w:numPr>
          <w:ilvl w:val="0"/>
          <w:numId w:val="32"/>
        </w:numPr>
        <w:spacing w:after="160" w:line="259" w:lineRule="auto"/>
      </w:pPr>
      <w:r>
        <w:rPr>
          <w:b/>
          <w:bCs/>
        </w:rPr>
        <w:t>c</w:t>
      </w:r>
      <w:r w:rsidRPr="007F2709">
        <w:rPr>
          <w:b/>
          <w:bCs/>
        </w:rPr>
        <w:t>onnect_to_database</w:t>
      </w:r>
      <w:r>
        <w:t>: Maakt connectie met database en geeft die terug. Indien nodig wordt de database aangemaakt.</w:t>
      </w:r>
    </w:p>
    <w:p w14:paraId="76CD3FED" w14:textId="2FEBF838" w:rsidR="007F2709" w:rsidRPr="007F2709" w:rsidRDefault="007F2709" w:rsidP="00817258">
      <w:pPr>
        <w:numPr>
          <w:ilvl w:val="0"/>
          <w:numId w:val="32"/>
        </w:numPr>
        <w:spacing w:after="160" w:line="259" w:lineRule="auto"/>
      </w:pPr>
      <w:r>
        <w:rPr>
          <w:b/>
          <w:bCs/>
        </w:rPr>
        <w:t>disconnect_from_database(db)</w:t>
      </w:r>
      <w:r w:rsidRPr="007F2709">
        <w:t>:</w:t>
      </w:r>
      <w:r>
        <w:t xml:space="preserve"> Slaat wijzigingen op en sluit de database.</w:t>
      </w:r>
    </w:p>
    <w:p w14:paraId="348E4E7F" w14:textId="2465E307" w:rsidR="00817258" w:rsidRDefault="00817258" w:rsidP="00817258">
      <w:pPr>
        <w:numPr>
          <w:ilvl w:val="0"/>
          <w:numId w:val="32"/>
        </w:numPr>
        <w:spacing w:after="160" w:line="259" w:lineRule="auto"/>
      </w:pPr>
      <w:r w:rsidRPr="00973863">
        <w:rPr>
          <w:b/>
          <w:bCs/>
        </w:rPr>
        <w:t>person_exists_in_database(db_name, name)</w:t>
      </w:r>
      <w:r w:rsidRPr="00973863">
        <w:t>: Controleert of een persoon al in de database bestaat.</w:t>
      </w:r>
    </w:p>
    <w:p w14:paraId="4C50B2BA" w14:textId="3A492D91" w:rsidR="001B7026" w:rsidRPr="00973863" w:rsidRDefault="00AF6839" w:rsidP="001B7026">
      <w:pPr>
        <w:numPr>
          <w:ilvl w:val="0"/>
          <w:numId w:val="32"/>
        </w:numPr>
        <w:spacing w:after="160" w:line="259" w:lineRule="auto"/>
      </w:pPr>
      <w:r w:rsidRPr="00973863">
        <w:rPr>
          <w:b/>
          <w:bCs/>
        </w:rPr>
        <w:t>person_</w:t>
      </w:r>
      <w:r>
        <w:rPr>
          <w:b/>
          <w:bCs/>
        </w:rPr>
        <w:t>with_hobby_</w:t>
      </w:r>
      <w:r w:rsidRPr="00973863">
        <w:rPr>
          <w:b/>
          <w:bCs/>
        </w:rPr>
        <w:t>exists_in_database(db_name, name)</w:t>
      </w:r>
      <w:r w:rsidRPr="00973863">
        <w:t>: Controleert of een persoon al in de database bestaat.</w:t>
      </w:r>
    </w:p>
    <w:p w14:paraId="3AEDA30E" w14:textId="2CF60395" w:rsidR="00817258" w:rsidRPr="00E25CF4" w:rsidRDefault="00817258" w:rsidP="00817258">
      <w:pPr>
        <w:pStyle w:val="Kop1"/>
      </w:pPr>
      <w:bookmarkStart w:id="22" w:name="_Toc193119810"/>
      <w:r w:rsidRPr="00E25CF4">
        <w:t>Datamodellen en Opslagstructuren</w:t>
      </w:r>
      <w:bookmarkEnd w:id="22"/>
    </w:p>
    <w:p w14:paraId="499536AA" w14:textId="0F42109E" w:rsidR="00817258" w:rsidRPr="009851B2" w:rsidRDefault="001B7026" w:rsidP="001B7026">
      <w:pPr>
        <w:spacing w:after="160" w:line="259" w:lineRule="auto"/>
      </w:pPr>
      <w:r w:rsidRPr="001B7026">
        <w:rPr>
          <w:noProof/>
        </w:rPr>
        <w:drawing>
          <wp:inline distT="0" distB="0" distL="0" distR="0" wp14:anchorId="748439F0" wp14:editId="601C5998">
            <wp:extent cx="1733550" cy="2457450"/>
            <wp:effectExtent l="0" t="0" r="0" b="0"/>
            <wp:docPr id="52759041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041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E4C8" w14:textId="77777777" w:rsidR="00817258" w:rsidRPr="00E25CF4" w:rsidRDefault="00817258" w:rsidP="00817258">
      <w:pPr>
        <w:spacing w:after="160" w:line="259" w:lineRule="auto"/>
        <w:ind w:left="1440"/>
      </w:pPr>
    </w:p>
    <w:p w14:paraId="5F7BC25E" w14:textId="77777777" w:rsidR="00817258" w:rsidRDefault="00817258" w:rsidP="00161F56">
      <w:pPr>
        <w:pStyle w:val="Kop1"/>
      </w:pPr>
      <w:bookmarkStart w:id="23" w:name="_Toc193119811"/>
      <w:r w:rsidRPr="00E25CF4">
        <w:t>Gebruikersinterface</w:t>
      </w:r>
      <w:bookmarkEnd w:id="23"/>
      <w:r w:rsidRPr="00E25CF4">
        <w:t xml:space="preserve"> </w:t>
      </w:r>
    </w:p>
    <w:p w14:paraId="29DC77C7" w14:textId="7EF44C3F" w:rsidR="00817258" w:rsidRPr="00E25CF4" w:rsidRDefault="00817258" w:rsidP="00161F56">
      <w:pPr>
        <w:pStyle w:val="Kop2"/>
      </w:pPr>
      <w:bookmarkStart w:id="24" w:name="_Toc193119812"/>
      <w:r w:rsidRPr="00E25CF4">
        <w:t>Overzicht Schermen en Navigatie</w:t>
      </w:r>
      <w:bookmarkEnd w:id="24"/>
    </w:p>
    <w:p w14:paraId="09EBC8CA" w14:textId="77777777" w:rsidR="00817258" w:rsidRPr="00E25CF4" w:rsidRDefault="00817258" w:rsidP="00817258">
      <w:pPr>
        <w:numPr>
          <w:ilvl w:val="0"/>
          <w:numId w:val="26"/>
        </w:numPr>
        <w:spacing w:after="160" w:line="259" w:lineRule="auto"/>
      </w:pPr>
      <w:r w:rsidRPr="00E25CF4">
        <w:t>Hoofdmenu met opties voor import, persoonsbeheer, hobbybeheer en visualisatie.</w:t>
      </w:r>
    </w:p>
    <w:p w14:paraId="3582A967" w14:textId="77777777" w:rsidR="00817258" w:rsidRDefault="00817258" w:rsidP="00817258">
      <w:pPr>
        <w:numPr>
          <w:ilvl w:val="0"/>
          <w:numId w:val="26"/>
        </w:numPr>
        <w:spacing w:after="160" w:line="259" w:lineRule="auto"/>
      </w:pPr>
      <w:r>
        <w:t>Grafieken van ingevoerde data</w:t>
      </w:r>
    </w:p>
    <w:p w14:paraId="70A99AD9" w14:textId="77777777" w:rsidR="00817258" w:rsidRPr="00E25CF4" w:rsidRDefault="00817258" w:rsidP="00817258">
      <w:pPr>
        <w:spacing w:after="160" w:line="259" w:lineRule="auto"/>
        <w:ind w:left="360"/>
      </w:pPr>
    </w:p>
    <w:p w14:paraId="35A66D25" w14:textId="010BBDD1" w:rsidR="00817258" w:rsidRPr="00E25CF4" w:rsidRDefault="00817258" w:rsidP="00161F56">
      <w:pPr>
        <w:pStyle w:val="Kop2"/>
      </w:pPr>
      <w:bookmarkStart w:id="25" w:name="_Toc193119813"/>
      <w:r w:rsidRPr="00E25CF4">
        <w:t>Interactie en Gebruiksflows</w:t>
      </w:r>
      <w:bookmarkEnd w:id="25"/>
    </w:p>
    <w:p w14:paraId="4CB5F716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>CSV-import: Selecteer bestand &gt; Importeer.</w:t>
      </w:r>
    </w:p>
    <w:p w14:paraId="7BD4EE3D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 xml:space="preserve">Persoon toevoegen: Naam </w:t>
      </w:r>
      <w:r>
        <w:t>invullen &gt;</w:t>
      </w:r>
      <w:r w:rsidRPr="00E25CF4">
        <w:t xml:space="preserve"> afstand invullen</w:t>
      </w:r>
      <w:r>
        <w:t>.</w:t>
      </w:r>
    </w:p>
    <w:p w14:paraId="32C4A5E7" w14:textId="77777777" w:rsidR="00817258" w:rsidRPr="00E25CF4" w:rsidRDefault="00817258" w:rsidP="00817258">
      <w:pPr>
        <w:numPr>
          <w:ilvl w:val="0"/>
          <w:numId w:val="27"/>
        </w:numPr>
        <w:spacing w:after="160" w:line="259" w:lineRule="auto"/>
      </w:pPr>
      <w:r w:rsidRPr="00E25CF4">
        <w:t xml:space="preserve">Hobby beheren: </w:t>
      </w:r>
      <w:r>
        <w:t>Naam invullen</w:t>
      </w:r>
      <w:r w:rsidRPr="00E25CF4">
        <w:t xml:space="preserve"> &gt; hobby </w:t>
      </w:r>
      <w:r>
        <w:t>invullen.</w:t>
      </w:r>
    </w:p>
    <w:p w14:paraId="2AE9FBEE" w14:textId="2245DE9E" w:rsidR="00817258" w:rsidRDefault="00817258" w:rsidP="00161F56">
      <w:pPr>
        <w:numPr>
          <w:ilvl w:val="0"/>
          <w:numId w:val="27"/>
        </w:numPr>
        <w:spacing w:after="160" w:line="259" w:lineRule="auto"/>
      </w:pPr>
      <w:r w:rsidRPr="00E25CF4">
        <w:t>Afstanden visualiseren: Kies horizontale of verticale grafiek &gt; Toon grafiek.</w:t>
      </w:r>
    </w:p>
    <w:p w14:paraId="0C368B1E" w14:textId="77777777" w:rsidR="001B7026" w:rsidRDefault="001B7026" w:rsidP="001B7026">
      <w:pPr>
        <w:spacing w:after="160" w:line="259" w:lineRule="auto"/>
        <w:ind w:left="360"/>
      </w:pPr>
    </w:p>
    <w:p w14:paraId="6D729088" w14:textId="4B6DE991" w:rsidR="00817258" w:rsidRPr="00E25CF4" w:rsidRDefault="00817258" w:rsidP="00161F56">
      <w:pPr>
        <w:pStyle w:val="Kop1"/>
      </w:pPr>
      <w:bookmarkStart w:id="26" w:name="_Toc193119814"/>
      <w:r w:rsidRPr="00E25CF4">
        <w:t>Foutafhandeling</w:t>
      </w:r>
      <w:bookmarkEnd w:id="26"/>
    </w:p>
    <w:p w14:paraId="5F1F9EA6" w14:textId="77777777" w:rsidR="00817258" w:rsidRPr="00E25CF4" w:rsidRDefault="00817258" w:rsidP="00817258">
      <w:pPr>
        <w:numPr>
          <w:ilvl w:val="0"/>
          <w:numId w:val="28"/>
        </w:numPr>
        <w:spacing w:after="160" w:line="259" w:lineRule="auto"/>
      </w:pPr>
      <w:r w:rsidRPr="00E25CF4">
        <w:t>Controleer op dubbele personen en negatieve afstanden.</w:t>
      </w:r>
    </w:p>
    <w:p w14:paraId="7FAA45C2" w14:textId="77777777" w:rsidR="00817258" w:rsidRPr="00E25CF4" w:rsidRDefault="00817258" w:rsidP="00817258">
      <w:pPr>
        <w:numPr>
          <w:ilvl w:val="0"/>
          <w:numId w:val="30"/>
        </w:numPr>
        <w:spacing w:after="160" w:line="259" w:lineRule="auto"/>
      </w:pPr>
      <w:r w:rsidRPr="00E25CF4">
        <w:t>PlantUML-diagrammen voor componenten en databaseontwerp.</w:t>
      </w:r>
    </w:p>
    <w:p w14:paraId="42432421" w14:textId="77777777" w:rsidR="00817258" w:rsidRDefault="00817258" w:rsidP="00817258">
      <w:pPr>
        <w:numPr>
          <w:ilvl w:val="0"/>
          <w:numId w:val="30"/>
        </w:numPr>
        <w:spacing w:after="160" w:line="259" w:lineRule="auto"/>
      </w:pPr>
      <w:r w:rsidRPr="00E25CF4">
        <w:t>Referenties naar relevante documentatie en standaarden.</w:t>
      </w:r>
    </w:p>
    <w:p w14:paraId="6F42847F" w14:textId="77777777" w:rsidR="001B7026" w:rsidRPr="00E25CF4" w:rsidRDefault="001B7026" w:rsidP="001B7026">
      <w:pPr>
        <w:spacing w:after="160" w:line="259" w:lineRule="auto"/>
        <w:ind w:left="360"/>
      </w:pPr>
    </w:p>
    <w:p w14:paraId="24CDDB2F" w14:textId="2DEF69F9" w:rsidR="00817258" w:rsidRPr="00E25CF4" w:rsidRDefault="00817258" w:rsidP="00161F56">
      <w:pPr>
        <w:pStyle w:val="Kop1"/>
      </w:pPr>
      <w:bookmarkStart w:id="27" w:name="_Toc193119815"/>
      <w:r w:rsidRPr="00E25CF4">
        <w:t>Referenties</w:t>
      </w:r>
      <w:bookmarkEnd w:id="27"/>
    </w:p>
    <w:p w14:paraId="085E61B6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>ISO 26514:</w:t>
      </w:r>
      <w:r>
        <w:t>2022</w:t>
      </w:r>
      <w:r w:rsidRPr="00E25CF4">
        <w:t xml:space="preserve"> - Systems and software engineering — Requirements for designers and developers of user documentation.</w:t>
      </w:r>
    </w:p>
    <w:p w14:paraId="27D7291C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>Software Requirements Specification (SRS) P1 Eindapplicatie.</w:t>
      </w:r>
    </w:p>
    <w:p w14:paraId="0450CE2C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>SQLite documentatie.</w:t>
      </w:r>
    </w:p>
    <w:p w14:paraId="2B022DE6" w14:textId="77777777" w:rsidR="00817258" w:rsidRPr="00E25CF4" w:rsidRDefault="00817258" w:rsidP="00817258">
      <w:pPr>
        <w:numPr>
          <w:ilvl w:val="0"/>
          <w:numId w:val="22"/>
        </w:numPr>
        <w:spacing w:after="160" w:line="259" w:lineRule="auto"/>
      </w:pPr>
      <w:r w:rsidRPr="00E25CF4">
        <w:t>Python csv en sqlite3 modules documentatie.</w:t>
      </w:r>
    </w:p>
    <w:p w14:paraId="0DA7A813" w14:textId="77777777" w:rsidR="00817258" w:rsidRDefault="00817258" w:rsidP="00817258"/>
    <w:p w14:paraId="2FD223A5" w14:textId="77777777" w:rsidR="0070065C" w:rsidRDefault="0070065C" w:rsidP="00037EEB">
      <w:pPr>
        <w:rPr>
          <w:color w:val="auto"/>
        </w:rPr>
      </w:pPr>
    </w:p>
    <w:p w14:paraId="2BAE2F49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5458BBCA" w14:textId="777777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6B291E08" wp14:editId="2371F7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5569897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86CE5" id="Groep 4" o:spid="_x0000_s1026" style="position:absolute;margin-left:0;margin-top:0;width:596.1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">
                  <v:imagedata r:id="rId20" o:title=""/>
                </v:shape>
                <v:rect id="Rechthoek 2" o:spid="_x0000_s1028" style="position:absolute;width:5569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9878FA">
      <w:headerReference w:type="default" r:id="rId21"/>
      <w:footerReference w:type="default" r:id="rId22"/>
      <w:pgSz w:w="11906" w:h="16838" w:code="9"/>
      <w:pgMar w:top="2268" w:right="1361" w:bottom="1418" w:left="1361" w:header="709" w:footer="652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6BDF3" w14:textId="77777777" w:rsidR="002C7330" w:rsidRDefault="002C7330">
      <w:pPr>
        <w:spacing w:line="240" w:lineRule="auto"/>
      </w:pPr>
      <w:r>
        <w:separator/>
      </w:r>
    </w:p>
  </w:endnote>
  <w:endnote w:type="continuationSeparator" w:id="0">
    <w:p w14:paraId="2AD890E3" w14:textId="77777777" w:rsidR="002C7330" w:rsidRDefault="002C7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D8C85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9449864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40772" w14:textId="77777777" w:rsidR="00B76BB2" w:rsidRPr="00B25FE7" w:rsidRDefault="002539D2" w:rsidP="005326EA">
    <w:pPr>
      <w:pStyle w:val="Voettekst"/>
      <w:tabs>
        <w:tab w:val="clear" w:pos="9185"/>
        <w:tab w:val="right" w:pos="9184"/>
      </w:tabs>
    </w:pPr>
    <w:bookmarkStart w:id="0" w:name="_Hlk182764464"/>
    <w:bookmarkStart w:id="1" w:name="_Hlk182764465"/>
    <w:r>
      <w:rPr>
        <w:noProof/>
      </w:rPr>
      <w:drawing>
        <wp:anchor distT="0" distB="0" distL="114300" distR="114300" simplePos="0" relativeHeight="251680768" behindDoc="0" locked="0" layoutInCell="1" allowOverlap="1" wp14:anchorId="1D4299D7" wp14:editId="1F14892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908000" cy="824400"/>
          <wp:effectExtent l="0" t="0" r="0" b="0"/>
          <wp:wrapNone/>
          <wp:docPr id="2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49480" w14:textId="77777777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64D2DDB3" wp14:editId="08900348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BEF07D1" w14:textId="77777777" w:rsidR="00B25FE7" w:rsidRDefault="002539D2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noProof/>
          </w:rPr>
          <w:drawing>
            <wp:anchor distT="0" distB="0" distL="114300" distR="114300" simplePos="0" relativeHeight="251682816" behindDoc="0" locked="0" layoutInCell="1" allowOverlap="1" wp14:anchorId="55688D3B" wp14:editId="26FEF1F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908000" cy="824400"/>
              <wp:effectExtent l="0" t="0" r="0" b="0"/>
              <wp:wrapNone/>
              <wp:docPr id="1913388982" name="Graphic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1622192" name="Graphic 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000" cy="8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C0BCBBF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7B942ABC" w14:textId="1C3662F0" w:rsidR="00B25FE7" w:rsidRPr="009878FA" w:rsidRDefault="00000000" w:rsidP="009878FA">
            <w:pPr>
              <w:pStyle w:val="Voettekst"/>
              <w:tabs>
                <w:tab w:val="clear" w:pos="9185"/>
                <w:tab w:val="center" w:pos="4536"/>
              </w:tabs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FFFD43A8B3F4419882CCC0505B669BA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17258">
                  <w:rPr>
                    <w:caps/>
                  </w:rPr>
                  <w:t>Software Design Document (SDD)P1 Eindapplicatie</w:t>
                </w:r>
              </w:sdtContent>
            </w:sdt>
            <w:r w:rsidR="009878FA">
              <w:rPr>
                <w:caps/>
              </w:rPr>
              <w:tab/>
            </w:r>
            <w:r w:rsidR="009878FA" w:rsidRPr="00C4788D">
              <w:fldChar w:fldCharType="begin"/>
            </w:r>
            <w:r w:rsidR="009878FA" w:rsidRPr="00C4788D">
              <w:instrText>PAGE   \* MERGEFORMAT</w:instrText>
            </w:r>
            <w:r w:rsidR="009878FA" w:rsidRPr="00C4788D">
              <w:fldChar w:fldCharType="separate"/>
            </w:r>
            <w:r w:rsidR="009878FA">
              <w:t>2</w:t>
            </w:r>
            <w:r w:rsidR="009878FA" w:rsidRPr="00C4788D">
              <w:fldChar w:fldCharType="end"/>
            </w:r>
            <w:r w:rsidR="009878FA">
              <w:t>/</w:t>
            </w:r>
            <w:fldSimple w:instr=" NUMPAGES   \* MERGEFORMAT ">
              <w:r w:rsidR="009878FA"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E45E1" w14:textId="77777777" w:rsidR="002C7330" w:rsidRDefault="002C7330">
      <w:pPr>
        <w:spacing w:line="240" w:lineRule="auto"/>
      </w:pPr>
      <w:r>
        <w:separator/>
      </w:r>
    </w:p>
  </w:footnote>
  <w:footnote w:type="continuationSeparator" w:id="0">
    <w:p w14:paraId="1853602A" w14:textId="77777777" w:rsidR="002C7330" w:rsidRDefault="002C73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F6B5E" w14:textId="77777777" w:rsidR="00B76BB2" w:rsidRDefault="00B76BB2">
    <w:pPr>
      <w:spacing w:after="160" w:line="259" w:lineRule="auto"/>
    </w:pPr>
  </w:p>
  <w:p w14:paraId="49C6AE3E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E184D" w14:textId="77777777" w:rsidR="00B25FE7" w:rsidRDefault="002539D2" w:rsidP="00B25FE7">
    <w:pPr>
      <w:tabs>
        <w:tab w:val="left" w:pos="1350"/>
      </w:tabs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78719" behindDoc="1" locked="0" layoutInCell="1" allowOverlap="1" wp14:anchorId="4A2B000D" wp14:editId="6EADD148">
          <wp:simplePos x="0" y="0"/>
          <wp:positionH relativeFrom="page">
            <wp:posOffset>360045</wp:posOffset>
          </wp:positionH>
          <wp:positionV relativeFrom="page">
            <wp:posOffset>0</wp:posOffset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0705EE" w14:textId="77777777" w:rsidR="00B25FE7" w:rsidRDefault="00B25FE7" w:rsidP="00B25FE7">
    <w:pPr>
      <w:spacing w:after="160" w:line="259" w:lineRule="auto"/>
    </w:pPr>
  </w:p>
  <w:p w14:paraId="1E7B7200" w14:textId="77777777" w:rsidR="00B25FE7" w:rsidRDefault="00B25FE7" w:rsidP="00B25FE7">
    <w:pPr>
      <w:spacing w:after="160" w:line="259" w:lineRule="auto"/>
    </w:pPr>
  </w:p>
  <w:p w14:paraId="00D12B44" w14:textId="77777777" w:rsidR="00B25FE7" w:rsidRDefault="00B25FE7" w:rsidP="00B25FE7">
    <w:pPr>
      <w:spacing w:after="160" w:line="259" w:lineRule="auto"/>
    </w:pPr>
  </w:p>
  <w:p w14:paraId="73758B32" w14:textId="77777777" w:rsidR="00B25FE7" w:rsidRDefault="00B25FE7" w:rsidP="00B25FE7">
    <w:pPr>
      <w:spacing w:after="160" w:line="259" w:lineRule="auto"/>
    </w:pPr>
  </w:p>
  <w:p w14:paraId="7F69DF8B" w14:textId="77777777" w:rsidR="00B25FE7" w:rsidRDefault="00B25FE7" w:rsidP="00B25FE7">
    <w:pPr>
      <w:spacing w:after="160" w:line="259" w:lineRule="auto"/>
    </w:pPr>
  </w:p>
  <w:p w14:paraId="1BB1CFE9" w14:textId="77777777" w:rsidR="00B25FE7" w:rsidRDefault="00B25FE7" w:rsidP="00B25FE7">
    <w:pPr>
      <w:spacing w:after="160" w:line="259" w:lineRule="auto"/>
    </w:pPr>
  </w:p>
  <w:p w14:paraId="0F81CD3A" w14:textId="77777777" w:rsidR="00B25FE7" w:rsidRDefault="00B25FE7" w:rsidP="00B25FE7">
    <w:pPr>
      <w:spacing w:after="160" w:line="259" w:lineRule="auto"/>
    </w:pPr>
  </w:p>
  <w:p w14:paraId="01AAEAAA" w14:textId="77777777" w:rsidR="00B25FE7" w:rsidRDefault="00B25FE7" w:rsidP="00B25FE7">
    <w:pPr>
      <w:spacing w:after="160" w:line="259" w:lineRule="auto"/>
    </w:pPr>
  </w:p>
  <w:p w14:paraId="14F91EE7" w14:textId="77777777" w:rsidR="00B25FE7" w:rsidRDefault="00B25FE7" w:rsidP="00B25FE7">
    <w:pPr>
      <w:spacing w:after="160" w:line="259" w:lineRule="auto"/>
    </w:pPr>
  </w:p>
  <w:p w14:paraId="34233EAA" w14:textId="77777777" w:rsidR="00B25FE7" w:rsidRDefault="00B25FE7" w:rsidP="00B25FE7">
    <w:pPr>
      <w:spacing w:after="160" w:line="259" w:lineRule="auto"/>
    </w:pPr>
  </w:p>
  <w:p w14:paraId="4727D9D2" w14:textId="77777777" w:rsidR="00B25FE7" w:rsidRDefault="00B25FE7" w:rsidP="00B25FE7">
    <w:pPr>
      <w:spacing w:after="160" w:line="259" w:lineRule="auto"/>
    </w:pPr>
  </w:p>
  <w:p w14:paraId="5EDC33DD" w14:textId="77777777" w:rsidR="00B25FE7" w:rsidRDefault="00B25FE7" w:rsidP="00B25FE7">
    <w:pPr>
      <w:spacing w:after="160" w:line="259" w:lineRule="auto"/>
    </w:pPr>
  </w:p>
  <w:p w14:paraId="40BE98AD" w14:textId="77777777" w:rsidR="00B25FE7" w:rsidRDefault="00B25FE7" w:rsidP="00B25FE7">
    <w:pPr>
      <w:spacing w:after="160" w:line="259" w:lineRule="auto"/>
    </w:pPr>
  </w:p>
  <w:p w14:paraId="6AF3F432" w14:textId="77777777" w:rsidR="00842611" w:rsidRPr="00B25FE7" w:rsidRDefault="00842611" w:rsidP="00B25FE7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6566B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0EEE45BA" w14:textId="77777777" w:rsidR="00435586" w:rsidRDefault="00435586">
    <w:pPr>
      <w:spacing w:after="160" w:line="259" w:lineRule="auto"/>
    </w:pPr>
  </w:p>
  <w:p w14:paraId="65F5B7FA" w14:textId="77777777" w:rsidR="00435586" w:rsidRDefault="00435586">
    <w:pPr>
      <w:spacing w:after="160" w:line="259" w:lineRule="auto"/>
    </w:pPr>
  </w:p>
  <w:p w14:paraId="1E9FCFA2" w14:textId="77777777" w:rsidR="00435586" w:rsidRDefault="00435586">
    <w:pPr>
      <w:spacing w:after="160" w:line="259" w:lineRule="auto"/>
    </w:pPr>
  </w:p>
  <w:p w14:paraId="73ED3D36" w14:textId="77777777" w:rsidR="00435586" w:rsidRDefault="00435586">
    <w:pPr>
      <w:spacing w:after="160" w:line="259" w:lineRule="auto"/>
    </w:pPr>
  </w:p>
  <w:p w14:paraId="6F5225C5" w14:textId="77777777" w:rsidR="00435586" w:rsidRDefault="00435586">
    <w:pPr>
      <w:spacing w:after="160" w:line="259" w:lineRule="auto"/>
    </w:pPr>
  </w:p>
  <w:p w14:paraId="3D7FD8CC" w14:textId="77777777" w:rsidR="00435586" w:rsidRDefault="00435586">
    <w:pPr>
      <w:spacing w:after="160" w:line="259" w:lineRule="auto"/>
    </w:pPr>
  </w:p>
  <w:p w14:paraId="6CACE90B" w14:textId="77777777" w:rsidR="00435586" w:rsidRDefault="00435586">
    <w:pPr>
      <w:spacing w:after="160" w:line="259" w:lineRule="auto"/>
    </w:pPr>
  </w:p>
  <w:p w14:paraId="40752A28" w14:textId="77777777" w:rsidR="00435586" w:rsidRDefault="00435586">
    <w:pPr>
      <w:spacing w:after="160" w:line="259" w:lineRule="auto"/>
    </w:pPr>
  </w:p>
  <w:p w14:paraId="69DF0E61" w14:textId="77777777" w:rsidR="00435586" w:rsidRDefault="00435586">
    <w:pPr>
      <w:spacing w:after="160" w:line="259" w:lineRule="auto"/>
    </w:pPr>
  </w:p>
  <w:p w14:paraId="2D3794E1" w14:textId="77777777" w:rsidR="00435586" w:rsidRDefault="00435586">
    <w:pPr>
      <w:spacing w:after="160" w:line="259" w:lineRule="auto"/>
    </w:pPr>
  </w:p>
  <w:p w14:paraId="485735F5" w14:textId="77777777" w:rsidR="00435586" w:rsidRDefault="00435586">
    <w:pPr>
      <w:spacing w:after="160" w:line="259" w:lineRule="auto"/>
    </w:pPr>
  </w:p>
  <w:p w14:paraId="54BDD703" w14:textId="77777777" w:rsidR="00435586" w:rsidRDefault="00435586">
    <w:pPr>
      <w:spacing w:after="160" w:line="259" w:lineRule="auto"/>
    </w:pPr>
  </w:p>
  <w:p w14:paraId="11EE7438" w14:textId="77777777" w:rsidR="00435586" w:rsidRDefault="00435586">
    <w:pPr>
      <w:spacing w:after="160" w:line="259" w:lineRule="auto"/>
    </w:pPr>
  </w:p>
  <w:p w14:paraId="03ED51ED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71DD570E" wp14:editId="5361AA66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BD0FE" w14:textId="77777777" w:rsidR="006159D8" w:rsidRDefault="009878FA" w:rsidP="006159D8">
    <w:pPr>
      <w:pStyle w:val="Koptekst"/>
    </w:pPr>
    <w:r>
      <w:rPr>
        <w:noProof/>
      </w:rPr>
      <w:drawing>
        <wp:anchor distT="0" distB="0" distL="114300" distR="114300" simplePos="0" relativeHeight="251683840" behindDoc="1" locked="0" layoutInCell="1" allowOverlap="1" wp14:anchorId="17DAA02C" wp14:editId="393F889C">
          <wp:simplePos x="865539" y="446730"/>
          <wp:positionH relativeFrom="page">
            <wp:align>left</wp:align>
          </wp:positionH>
          <wp:positionV relativeFrom="page">
            <wp:align>top</wp:align>
          </wp:positionV>
          <wp:extent cx="7560000" cy="10684800"/>
          <wp:effectExtent l="0" t="0" r="3175" b="2540"/>
          <wp:wrapNone/>
          <wp:docPr id="1638994062" name="Afbeelding 6" descr="Afbeelding met schermopname, wit, ontwerp&#10;&#10;Automatisch gegenereerde beschrijvi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7140715" name="Afbeelding 6" descr="Afbeelding met schermopname, wit, ontwerp&#10;&#10;Automatisch gegenereerde beschrijving" hidden="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7DA7D2" w14:textId="77777777" w:rsidR="00B25FE7" w:rsidRPr="006159D8" w:rsidRDefault="00B25FE7" w:rsidP="006159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B1467"/>
    <w:multiLevelType w:val="multilevel"/>
    <w:tmpl w:val="E16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A5082"/>
    <w:multiLevelType w:val="multilevel"/>
    <w:tmpl w:val="AA7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122FD"/>
    <w:multiLevelType w:val="multilevel"/>
    <w:tmpl w:val="13285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031337"/>
    <w:multiLevelType w:val="multilevel"/>
    <w:tmpl w:val="962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C7D8D"/>
    <w:multiLevelType w:val="multilevel"/>
    <w:tmpl w:val="A30EB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401015"/>
    <w:multiLevelType w:val="multilevel"/>
    <w:tmpl w:val="6EDE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C1BD1"/>
    <w:multiLevelType w:val="multilevel"/>
    <w:tmpl w:val="AC8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1CDD0D44"/>
    <w:multiLevelType w:val="multilevel"/>
    <w:tmpl w:val="26F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8982969"/>
    <w:multiLevelType w:val="multilevel"/>
    <w:tmpl w:val="DDA8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7E49"/>
    <w:multiLevelType w:val="multilevel"/>
    <w:tmpl w:val="F8E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57F6F"/>
    <w:multiLevelType w:val="multilevel"/>
    <w:tmpl w:val="57688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55AD6"/>
    <w:multiLevelType w:val="multilevel"/>
    <w:tmpl w:val="2032A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A1CAB"/>
    <w:multiLevelType w:val="multilevel"/>
    <w:tmpl w:val="229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46021"/>
    <w:multiLevelType w:val="multilevel"/>
    <w:tmpl w:val="5E36D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75418"/>
    <w:multiLevelType w:val="multilevel"/>
    <w:tmpl w:val="B212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728B4"/>
    <w:multiLevelType w:val="multilevel"/>
    <w:tmpl w:val="9DB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D29D2"/>
    <w:multiLevelType w:val="multilevel"/>
    <w:tmpl w:val="2D6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3F3416"/>
    <w:multiLevelType w:val="multilevel"/>
    <w:tmpl w:val="EC6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A0580"/>
    <w:multiLevelType w:val="multilevel"/>
    <w:tmpl w:val="567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52FBB"/>
    <w:multiLevelType w:val="multilevel"/>
    <w:tmpl w:val="C7C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70835">
    <w:abstractNumId w:val="26"/>
  </w:num>
  <w:num w:numId="2" w16cid:durableId="887303666">
    <w:abstractNumId w:val="19"/>
  </w:num>
  <w:num w:numId="3" w16cid:durableId="1467316420">
    <w:abstractNumId w:val="22"/>
  </w:num>
  <w:num w:numId="4" w16cid:durableId="805121760">
    <w:abstractNumId w:val="20"/>
  </w:num>
  <w:num w:numId="5" w16cid:durableId="1306819507">
    <w:abstractNumId w:val="1"/>
  </w:num>
  <w:num w:numId="6" w16cid:durableId="1231236113">
    <w:abstractNumId w:val="0"/>
  </w:num>
  <w:num w:numId="7" w16cid:durableId="1446922477">
    <w:abstractNumId w:val="3"/>
  </w:num>
  <w:num w:numId="8" w16cid:durableId="658846244">
    <w:abstractNumId w:val="2"/>
  </w:num>
  <w:num w:numId="9" w16cid:durableId="872156914">
    <w:abstractNumId w:val="4"/>
  </w:num>
  <w:num w:numId="10" w16cid:durableId="1594775977">
    <w:abstractNumId w:val="8"/>
  </w:num>
  <w:num w:numId="11" w16cid:durableId="551930">
    <w:abstractNumId w:val="9"/>
  </w:num>
  <w:num w:numId="12" w16cid:durableId="1732532842">
    <w:abstractNumId w:val="7"/>
  </w:num>
  <w:num w:numId="13" w16cid:durableId="453057744">
    <w:abstractNumId w:val="6"/>
  </w:num>
  <w:num w:numId="14" w16cid:durableId="1745714514">
    <w:abstractNumId w:val="5"/>
  </w:num>
  <w:num w:numId="15" w16cid:durableId="1349066745">
    <w:abstractNumId w:val="17"/>
  </w:num>
  <w:num w:numId="16" w16cid:durableId="1969235073">
    <w:abstractNumId w:val="10"/>
  </w:num>
  <w:num w:numId="17" w16cid:durableId="1597666535">
    <w:abstractNumId w:val="24"/>
  </w:num>
  <w:num w:numId="18" w16cid:durableId="983893468">
    <w:abstractNumId w:val="16"/>
  </w:num>
  <w:num w:numId="19" w16cid:durableId="1651590591">
    <w:abstractNumId w:val="32"/>
  </w:num>
  <w:num w:numId="20" w16cid:durableId="1492598047">
    <w:abstractNumId w:val="28"/>
  </w:num>
  <w:num w:numId="21" w16cid:durableId="415592691">
    <w:abstractNumId w:val="31"/>
  </w:num>
  <w:num w:numId="22" w16cid:durableId="462112794">
    <w:abstractNumId w:val="18"/>
  </w:num>
  <w:num w:numId="23" w16cid:durableId="1268655343">
    <w:abstractNumId w:val="12"/>
  </w:num>
  <w:num w:numId="24" w16cid:durableId="961351929">
    <w:abstractNumId w:val="33"/>
  </w:num>
  <w:num w:numId="25" w16cid:durableId="472722324">
    <w:abstractNumId w:val="14"/>
  </w:num>
  <w:num w:numId="26" w16cid:durableId="749233057">
    <w:abstractNumId w:val="13"/>
  </w:num>
  <w:num w:numId="27" w16cid:durableId="1811635481">
    <w:abstractNumId w:val="30"/>
  </w:num>
  <w:num w:numId="28" w16cid:durableId="287667146">
    <w:abstractNumId w:val="21"/>
  </w:num>
  <w:num w:numId="29" w16cid:durableId="243876483">
    <w:abstractNumId w:val="25"/>
  </w:num>
  <w:num w:numId="30" w16cid:durableId="452941460">
    <w:abstractNumId w:val="27"/>
  </w:num>
  <w:num w:numId="31" w16cid:durableId="586960233">
    <w:abstractNumId w:val="15"/>
  </w:num>
  <w:num w:numId="32" w16cid:durableId="1573545933">
    <w:abstractNumId w:val="34"/>
  </w:num>
  <w:num w:numId="33" w16cid:durableId="1454908593">
    <w:abstractNumId w:val="29"/>
  </w:num>
  <w:num w:numId="34" w16cid:durableId="1667978258">
    <w:abstractNumId w:val="23"/>
  </w:num>
  <w:num w:numId="35" w16cid:durableId="41451872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58"/>
    <w:rsid w:val="0000080B"/>
    <w:rsid w:val="000033A6"/>
    <w:rsid w:val="00004A9E"/>
    <w:rsid w:val="00006186"/>
    <w:rsid w:val="000138EA"/>
    <w:rsid w:val="00014678"/>
    <w:rsid w:val="00026EE5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3301"/>
    <w:rsid w:val="0009586A"/>
    <w:rsid w:val="00097359"/>
    <w:rsid w:val="000A08AE"/>
    <w:rsid w:val="000A1CA5"/>
    <w:rsid w:val="000A2158"/>
    <w:rsid w:val="000A4FED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E5DF8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51C1"/>
    <w:rsid w:val="00136200"/>
    <w:rsid w:val="00136644"/>
    <w:rsid w:val="0014144D"/>
    <w:rsid w:val="0014173E"/>
    <w:rsid w:val="0014456D"/>
    <w:rsid w:val="00144AF7"/>
    <w:rsid w:val="00154481"/>
    <w:rsid w:val="00161F56"/>
    <w:rsid w:val="00162DBE"/>
    <w:rsid w:val="00171F94"/>
    <w:rsid w:val="00174018"/>
    <w:rsid w:val="001764AB"/>
    <w:rsid w:val="00192BAC"/>
    <w:rsid w:val="00192BF8"/>
    <w:rsid w:val="001936D8"/>
    <w:rsid w:val="00195365"/>
    <w:rsid w:val="001B4470"/>
    <w:rsid w:val="001B7026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39D2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C7330"/>
    <w:rsid w:val="002C75E1"/>
    <w:rsid w:val="002D09C6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929AB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B28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428B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159D8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1BAA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601D"/>
    <w:rsid w:val="006E7A2E"/>
    <w:rsid w:val="006F0A16"/>
    <w:rsid w:val="006F5207"/>
    <w:rsid w:val="006F662A"/>
    <w:rsid w:val="0070065C"/>
    <w:rsid w:val="00705C51"/>
    <w:rsid w:val="007122D8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C3CF0"/>
    <w:rsid w:val="007D1B0F"/>
    <w:rsid w:val="007E1011"/>
    <w:rsid w:val="007F2709"/>
    <w:rsid w:val="00803544"/>
    <w:rsid w:val="008036EC"/>
    <w:rsid w:val="00805431"/>
    <w:rsid w:val="00806ACD"/>
    <w:rsid w:val="00807668"/>
    <w:rsid w:val="00807DB2"/>
    <w:rsid w:val="00811506"/>
    <w:rsid w:val="00817258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67630"/>
    <w:rsid w:val="00873FDF"/>
    <w:rsid w:val="00882F1E"/>
    <w:rsid w:val="00891980"/>
    <w:rsid w:val="00893662"/>
    <w:rsid w:val="0089769D"/>
    <w:rsid w:val="008A1410"/>
    <w:rsid w:val="008A3FC6"/>
    <w:rsid w:val="008A5E30"/>
    <w:rsid w:val="008B600C"/>
    <w:rsid w:val="008C7560"/>
    <w:rsid w:val="008D7DFC"/>
    <w:rsid w:val="008E084D"/>
    <w:rsid w:val="008E0E9F"/>
    <w:rsid w:val="008E347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878FA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6FE6"/>
    <w:rsid w:val="00A670C7"/>
    <w:rsid w:val="00A727ED"/>
    <w:rsid w:val="00A82E2E"/>
    <w:rsid w:val="00A85DF1"/>
    <w:rsid w:val="00A95431"/>
    <w:rsid w:val="00AA337B"/>
    <w:rsid w:val="00AB0C98"/>
    <w:rsid w:val="00AC7340"/>
    <w:rsid w:val="00AD49CA"/>
    <w:rsid w:val="00AD5CCE"/>
    <w:rsid w:val="00AE5F8A"/>
    <w:rsid w:val="00AF4DD2"/>
    <w:rsid w:val="00AF64B2"/>
    <w:rsid w:val="00AF6839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56CE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B71E5"/>
    <w:rsid w:val="00BC0DB1"/>
    <w:rsid w:val="00BC5731"/>
    <w:rsid w:val="00BC5AB8"/>
    <w:rsid w:val="00BC5CA7"/>
    <w:rsid w:val="00BD2014"/>
    <w:rsid w:val="00BD4A61"/>
    <w:rsid w:val="00BD4D88"/>
    <w:rsid w:val="00BD531F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64A6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3B41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6B79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73E4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4C3D9"/>
  <w15:docId w15:val="{58970086-2CC0-47D9-BA29-DB55F42D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BC5AB8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Theme="majorHAnsi" w:eastAsia="Arial" w:hAnsiTheme="majorHAnsi" w:cs="Arial"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BC5AB8"/>
    <w:pPr>
      <w:keepNext/>
      <w:keepLines/>
      <w:numPr>
        <w:ilvl w:val="1"/>
        <w:numId w:val="4"/>
      </w:numPr>
      <w:spacing w:after="76"/>
      <w:outlineLvl w:val="1"/>
    </w:pPr>
    <w:rPr>
      <w:rFonts w:eastAsia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BC5AB8"/>
    <w:pPr>
      <w:keepNext/>
      <w:keepLines/>
      <w:numPr>
        <w:ilvl w:val="2"/>
        <w:numId w:val="4"/>
      </w:numPr>
      <w:spacing w:after="98"/>
      <w:outlineLvl w:val="2"/>
    </w:pPr>
    <w:rPr>
      <w:rFonts w:eastAsia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BC5AB8"/>
    <w:rPr>
      <w:rFonts w:eastAsia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BC5AB8"/>
    <w:rPr>
      <w:rFonts w:asciiTheme="majorHAnsi" w:eastAsia="Arial" w:hAnsiTheme="majorHAnsi" w:cs="Arial"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BC5AB8"/>
    <w:rPr>
      <w:rFonts w:eastAsia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eastAsia="Calibr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BC5AB8"/>
    <w:pPr>
      <w:spacing w:before="240" w:line="264" w:lineRule="auto"/>
    </w:pPr>
    <w:rPr>
      <w:rFonts w:asciiTheme="majorHAnsi" w:hAnsiTheme="majorHAnsi"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BC5AB8"/>
    <w:pPr>
      <w:spacing w:line="264" w:lineRule="auto"/>
    </w:pPr>
    <w:rPr>
      <w:rFonts w:asciiTheme="majorHAnsi" w:hAnsiTheme="majorHAnsi"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BC5AB8"/>
    <w:rPr>
      <w:rFonts w:asciiTheme="majorHAnsi" w:eastAsia="Arial" w:hAnsiTheme="majorHAnsi" w:cs="Arial"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BC5AB8"/>
    <w:pPr>
      <w:numPr>
        <w:numId w:val="15"/>
      </w:numPr>
      <w:spacing w:before="240" w:line="264" w:lineRule="auto"/>
    </w:pPr>
    <w:rPr>
      <w:rFonts w:asciiTheme="majorHAnsi" w:hAnsiTheme="majorHAnsi"/>
      <w:caps/>
      <w:color w:val="auto"/>
      <w:sz w:val="28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hannl.sharepoint.com/sites/HANOfficeAssets/Word%20Templates/Divers/Rapport%2025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4817CE7BF7443F91B605A4CFD6BD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B9D406-35C5-46D7-A977-44848BB6E0F6}"/>
      </w:docPartPr>
      <w:docPartBody>
        <w:p w:rsidR="00BA26D1" w:rsidRDefault="00000000">
          <w:pPr>
            <w:pStyle w:val="BC4817CE7BF7443F91B605A4CFD6BDA2"/>
          </w:pPr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A7ABF02FC016481E8BA01D56DFAD86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B05F8B-6B23-4177-B196-2707F6382AB8}"/>
      </w:docPartPr>
      <w:docPartBody>
        <w:p w:rsidR="00BA26D1" w:rsidRDefault="00000000">
          <w:pPr>
            <w:pStyle w:val="A7ABF02FC016481E8BA01D56DFAD86B2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FFFD43A8B3F4419882CCC0505B669B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B2B332-BBF6-4776-AAC5-BC672F433327}"/>
      </w:docPartPr>
      <w:docPartBody>
        <w:p w:rsidR="00BA26D1" w:rsidRDefault="00000000">
          <w:pPr>
            <w:pStyle w:val="FFFD43A8B3F4419882CCC0505B669BAA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69"/>
    <w:rsid w:val="003929AB"/>
    <w:rsid w:val="0058428B"/>
    <w:rsid w:val="00607A9D"/>
    <w:rsid w:val="00881269"/>
    <w:rsid w:val="00890F8A"/>
    <w:rsid w:val="00BA26D1"/>
    <w:rsid w:val="00DB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BC4817CE7BF7443F91B605A4CFD6BDA2">
    <w:name w:val="BC4817CE7BF7443F91B605A4CFD6BDA2"/>
  </w:style>
  <w:style w:type="paragraph" w:customStyle="1" w:styleId="A7ABF02FC016481E8BA01D56DFAD86B2">
    <w:name w:val="A7ABF02FC016481E8BA01D56DFAD86B2"/>
  </w:style>
  <w:style w:type="paragraph" w:customStyle="1" w:styleId="FFFD43A8B3F4419882CCC0505B669BAA">
    <w:name w:val="FFFD43A8B3F4419882CCC0505B669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0">
      <a:majorFont>
        <a:latin typeface="Roboto Condensed SemiBold"/>
        <a:ea typeface=""/>
        <a:cs typeface=""/>
      </a:majorFont>
      <a:minorFont>
        <a:latin typeface="Robo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68C2E932F414A934A76067819BD89" ma:contentTypeVersion="4" ma:contentTypeDescription="Create a new document." ma:contentTypeScope="" ma:versionID="833fe9b0b6d3efa255ddbe8a2ba77c27">
  <xsd:schema xmlns:xsd="http://www.w3.org/2001/XMLSchema" xmlns:xs="http://www.w3.org/2001/XMLSchema" xmlns:p="http://schemas.microsoft.com/office/2006/metadata/properties" xmlns:ns2="75b3a9bf-82cf-43c7-bab0-33da9aea7b98" targetNamespace="http://schemas.microsoft.com/office/2006/metadata/properties" ma:root="true" ma:fieldsID="d926e3fd0ea6b889287065f858cefb77" ns2:_="">
    <xsd:import namespace="75b3a9bf-82cf-43c7-bab0-33da9aea7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3a9bf-82cf-43c7-bab0-33da9aea7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724059-A472-44A0-B3F2-79124283A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3a9bf-82cf-43c7-bab0-33da9aea7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Rapport%2025.1.dotx</Template>
  <TotalTime>0</TotalTime>
  <Pages>7</Pages>
  <Words>870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Design Document (SDD)
P1 Eindapplicatie</dc:subject>
  <dc:creator>Mark Giesen</dc:creator>
  <cp:keywords/>
  <cp:lastModifiedBy>Mark Giesen</cp:lastModifiedBy>
  <cp:revision>5</cp:revision>
  <cp:lastPrinted>2025-03-17T15:03:00Z</cp:lastPrinted>
  <dcterms:created xsi:type="dcterms:W3CDTF">2025-03-17T14:48:00Z</dcterms:created>
  <dcterms:modified xsi:type="dcterms:W3CDTF">2025-03-18T22:08:00Z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0x0101008A868C2E932F414A934A76067819BD89</vt:lpwstr>
  </property>
</Properties>
</file>