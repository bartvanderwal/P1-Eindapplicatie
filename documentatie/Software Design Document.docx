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919D9" w14:textId="77777777" w:rsidR="00B6251C" w:rsidRDefault="00E25CF4" w:rsidP="00B6251C">
      <w:pPr>
        <w:pStyle w:val="Titel"/>
        <w:jc w:val="center"/>
      </w:pPr>
      <w:r w:rsidRPr="00E25CF4">
        <w:t>Software Design Document (SDD)</w:t>
      </w:r>
    </w:p>
    <w:p w14:paraId="79014D44" w14:textId="01C198D7" w:rsidR="00E25CF4" w:rsidRPr="00E25CF4" w:rsidRDefault="00E25CF4" w:rsidP="00B6251C">
      <w:pPr>
        <w:pStyle w:val="Titel"/>
        <w:jc w:val="center"/>
      </w:pPr>
      <w:r w:rsidRPr="00E25CF4">
        <w:t>P1 Eindapplicatie</w:t>
      </w:r>
    </w:p>
    <w:p w14:paraId="36EC0BE7" w14:textId="77777777" w:rsidR="00E25CF4" w:rsidRDefault="00E25CF4" w:rsidP="00E25CF4">
      <w:pPr>
        <w:numPr>
          <w:ilvl w:val="0"/>
          <w:numId w:val="1"/>
        </w:numPr>
      </w:pPr>
      <w:r w:rsidRPr="00E25CF4">
        <w:t xml:space="preserve">Inleiding </w:t>
      </w:r>
    </w:p>
    <w:p w14:paraId="41FE1CA5" w14:textId="18915DF5" w:rsidR="00E25CF4" w:rsidRPr="00E25CF4" w:rsidRDefault="00E25CF4" w:rsidP="00E25CF4">
      <w:pPr>
        <w:ind w:left="360"/>
      </w:pPr>
      <w:bookmarkStart w:id="0" w:name="_Hlk193118997"/>
      <w:r w:rsidRPr="00E25CF4">
        <w:t xml:space="preserve">Dit document beschrijft het ontwerp van de P1 Eindapplicatie, een interactieve </w:t>
      </w:r>
      <w:proofErr w:type="spellStart"/>
      <w:r w:rsidRPr="00E25CF4">
        <w:t>databasebeheerapplicatie</w:t>
      </w:r>
      <w:proofErr w:type="spellEnd"/>
      <w:r w:rsidRPr="00E25CF4">
        <w:t xml:space="preserve"> voor het beheren van persoonsgegevens en hobby's. De doelgroep bestaat uit ontwikkelaars, testers en docenten in de HBO-ICT propedeuse.</w:t>
      </w:r>
      <w:bookmarkEnd w:id="0"/>
    </w:p>
    <w:p w14:paraId="4C9DB1FE" w14:textId="299327C6" w:rsidR="00E25CF4" w:rsidRPr="00E25CF4" w:rsidRDefault="00E25CF4" w:rsidP="00E25CF4">
      <w:pPr>
        <w:ind w:firstLine="360"/>
      </w:pPr>
      <w:bookmarkStart w:id="1" w:name="_Hlk193119164"/>
      <w:r w:rsidRPr="00E25CF4">
        <w:t>De applicatie biedt de volgende functionaliteiten:</w:t>
      </w:r>
    </w:p>
    <w:p w14:paraId="58C2451F" w14:textId="77777777" w:rsidR="00E25CF4" w:rsidRPr="00E25CF4" w:rsidRDefault="00E25CF4" w:rsidP="00E25CF4">
      <w:pPr>
        <w:numPr>
          <w:ilvl w:val="0"/>
          <w:numId w:val="2"/>
        </w:numPr>
      </w:pPr>
      <w:r w:rsidRPr="00E25CF4">
        <w:t>Importeren van persoonsdata uit CSV-bestanden.</w:t>
      </w:r>
    </w:p>
    <w:p w14:paraId="2FE2AD06" w14:textId="77777777" w:rsidR="00E25CF4" w:rsidRPr="00E25CF4" w:rsidRDefault="00E25CF4" w:rsidP="00E25CF4">
      <w:pPr>
        <w:numPr>
          <w:ilvl w:val="0"/>
          <w:numId w:val="2"/>
        </w:numPr>
      </w:pPr>
      <w:r w:rsidRPr="00E25CF4">
        <w:t xml:space="preserve">Beheren van persoonsrecords in een </w:t>
      </w:r>
      <w:proofErr w:type="spellStart"/>
      <w:r w:rsidRPr="00E25CF4">
        <w:t>SQLite</w:t>
      </w:r>
      <w:proofErr w:type="spellEnd"/>
      <w:r w:rsidRPr="00E25CF4">
        <w:t>-database.</w:t>
      </w:r>
    </w:p>
    <w:p w14:paraId="26149533" w14:textId="77777777" w:rsidR="00E25CF4" w:rsidRPr="00E25CF4" w:rsidRDefault="00E25CF4" w:rsidP="00E25CF4">
      <w:pPr>
        <w:numPr>
          <w:ilvl w:val="0"/>
          <w:numId w:val="2"/>
        </w:numPr>
      </w:pPr>
      <w:r w:rsidRPr="00E25CF4">
        <w:t>Toevoegen en verwijderen van hobby's per persoon.</w:t>
      </w:r>
    </w:p>
    <w:p w14:paraId="7EAC8D15" w14:textId="77777777" w:rsidR="00E25CF4" w:rsidRPr="00E25CF4" w:rsidRDefault="00E25CF4" w:rsidP="00E25CF4">
      <w:pPr>
        <w:numPr>
          <w:ilvl w:val="0"/>
          <w:numId w:val="2"/>
        </w:numPr>
      </w:pPr>
      <w:r w:rsidRPr="00E25CF4">
        <w:t>Visualiseren van afstanden per persoon in grafieken.</w:t>
      </w:r>
    </w:p>
    <w:p w14:paraId="3CAD4A60" w14:textId="77777777" w:rsidR="00E25CF4" w:rsidRPr="00E25CF4" w:rsidRDefault="00E25CF4" w:rsidP="00E25CF4">
      <w:pPr>
        <w:numPr>
          <w:ilvl w:val="0"/>
          <w:numId w:val="2"/>
        </w:numPr>
      </w:pPr>
      <w:r w:rsidRPr="00E25CF4">
        <w:t>Leegmaken van de volledige database.</w:t>
      </w:r>
    </w:p>
    <w:p w14:paraId="07508661" w14:textId="16B49207" w:rsidR="00E25CF4" w:rsidRDefault="00E25CF4" w:rsidP="00E25CF4">
      <w:pPr>
        <w:numPr>
          <w:ilvl w:val="0"/>
          <w:numId w:val="4"/>
        </w:numPr>
      </w:pPr>
      <w:bookmarkStart w:id="2" w:name="_Hlk193119198"/>
      <w:bookmarkEnd w:id="1"/>
      <w:r w:rsidRPr="00E25CF4">
        <w:t>O</w:t>
      </w:r>
      <w:r w:rsidR="006A30FA">
        <w:tab/>
      </w:r>
    </w:p>
    <w:bookmarkEnd w:id="2"/>
    <w:p w14:paraId="546B1B62" w14:textId="12ADB501" w:rsidR="00E25CF4" w:rsidRDefault="00E25CF4" w:rsidP="00E25CF4">
      <w:pPr>
        <w:ind w:left="360"/>
      </w:pPr>
      <w:r w:rsidRPr="00E25CF4">
        <w:t xml:space="preserve">2.1 </w:t>
      </w:r>
      <w:r>
        <w:t>Inleiding</w:t>
      </w:r>
    </w:p>
    <w:p w14:paraId="4622F6B1" w14:textId="1BCE4CF5" w:rsidR="00E25CF4" w:rsidRPr="00E25CF4" w:rsidRDefault="00E25CF4" w:rsidP="00E25CF4">
      <w:pPr>
        <w:ind w:left="360"/>
      </w:pPr>
      <w:bookmarkStart w:id="3" w:name="_Hlk193119253"/>
      <w:r w:rsidRPr="00E25CF4">
        <w:t xml:space="preserve">De P1 Eindapplicatie biedt een intuïtieve interface voor het beheren van persoons- en hobbygegevens via een </w:t>
      </w:r>
      <w:proofErr w:type="spellStart"/>
      <w:r w:rsidRPr="00E25CF4">
        <w:t>SQLite</w:t>
      </w:r>
      <w:proofErr w:type="spellEnd"/>
      <w:r w:rsidRPr="00E25CF4">
        <w:t>-database. De kernfunctionaliteiten omvatten gegevensimport uit CSV-bestanden, het beheren van personen en hobby's, en het visualiseren van afstanden.</w:t>
      </w:r>
    </w:p>
    <w:bookmarkEnd w:id="3"/>
    <w:p w14:paraId="465EC82E" w14:textId="77777777" w:rsidR="00E25CF4" w:rsidRPr="00E25CF4" w:rsidRDefault="00E25CF4" w:rsidP="00E25CF4">
      <w:r w:rsidRPr="00E25CF4">
        <w:t xml:space="preserve">2.2 </w:t>
      </w:r>
      <w:bookmarkStart w:id="4" w:name="_Hlk193119277"/>
      <w:r w:rsidRPr="00E25CF4">
        <w:t>Belangrijkste Functies</w:t>
      </w:r>
      <w:bookmarkEnd w:id="4"/>
    </w:p>
    <w:p w14:paraId="49FE0831" w14:textId="77777777" w:rsidR="00E25CF4" w:rsidRPr="00973863" w:rsidRDefault="00E25CF4" w:rsidP="00E25CF4">
      <w:pPr>
        <w:numPr>
          <w:ilvl w:val="0"/>
          <w:numId w:val="5"/>
        </w:numPr>
      </w:pPr>
      <w:bookmarkStart w:id="5" w:name="_Hlk193119288"/>
      <w:r w:rsidRPr="00973863">
        <w:t>Importeren van persoonsdata uit CSV-bestanden.</w:t>
      </w:r>
    </w:p>
    <w:p w14:paraId="524FD87D" w14:textId="77777777" w:rsidR="00E25CF4" w:rsidRPr="00E25CF4" w:rsidRDefault="00E25CF4" w:rsidP="00E25CF4">
      <w:pPr>
        <w:numPr>
          <w:ilvl w:val="0"/>
          <w:numId w:val="5"/>
        </w:numPr>
      </w:pPr>
      <w:r w:rsidRPr="00E25CF4">
        <w:t>Toevoegen, bijwerken en verwijderen van personen en hobby's.</w:t>
      </w:r>
    </w:p>
    <w:p w14:paraId="5C310D79" w14:textId="77777777" w:rsidR="00E25CF4" w:rsidRPr="00E25CF4" w:rsidRDefault="00E25CF4" w:rsidP="00E25CF4">
      <w:pPr>
        <w:numPr>
          <w:ilvl w:val="0"/>
          <w:numId w:val="5"/>
        </w:numPr>
      </w:pPr>
      <w:r w:rsidRPr="00E25CF4">
        <w:t>Visualisatie van afstanden met grafieken.</w:t>
      </w:r>
    </w:p>
    <w:p w14:paraId="60DEC188" w14:textId="77777777" w:rsidR="00E25CF4" w:rsidRPr="00E25CF4" w:rsidRDefault="00E25CF4" w:rsidP="00E25CF4">
      <w:pPr>
        <w:numPr>
          <w:ilvl w:val="0"/>
          <w:numId w:val="5"/>
        </w:numPr>
      </w:pPr>
      <w:r w:rsidRPr="00E25CF4">
        <w:t>Leegmaken van de database.</w:t>
      </w:r>
    </w:p>
    <w:bookmarkEnd w:id="5"/>
    <w:p w14:paraId="5CB371CB" w14:textId="77777777" w:rsidR="00E25CF4" w:rsidRPr="00E25CF4" w:rsidRDefault="00E25CF4" w:rsidP="00E25CF4">
      <w:r w:rsidRPr="00E25CF4">
        <w:t xml:space="preserve">2.3 </w:t>
      </w:r>
      <w:bookmarkStart w:id="6" w:name="_Hlk193119300"/>
      <w:r w:rsidRPr="00E25CF4">
        <w:t>Beperkingen en Aannames</w:t>
      </w:r>
    </w:p>
    <w:p w14:paraId="6B216E75" w14:textId="77777777" w:rsidR="00E25CF4" w:rsidRPr="00E25CF4" w:rsidRDefault="00E25CF4" w:rsidP="00E25CF4">
      <w:pPr>
        <w:numPr>
          <w:ilvl w:val="0"/>
          <w:numId w:val="6"/>
        </w:numPr>
      </w:pPr>
      <w:bookmarkStart w:id="7" w:name="_Hlk193119324"/>
      <w:bookmarkEnd w:id="6"/>
      <w:r w:rsidRPr="00E25CF4">
        <w:t>CSV-bestanden moeten een vastgelegde structuur volgen.</w:t>
      </w:r>
    </w:p>
    <w:p w14:paraId="7C97660D" w14:textId="77777777" w:rsidR="00E25CF4" w:rsidRPr="00E25CF4" w:rsidRDefault="00E25CF4" w:rsidP="00E25CF4">
      <w:pPr>
        <w:numPr>
          <w:ilvl w:val="0"/>
          <w:numId w:val="6"/>
        </w:numPr>
      </w:pPr>
      <w:r w:rsidRPr="00E25CF4">
        <w:t>Eén persoon kan meerdere hobby's hebben, maar duplicaten van personen worden niet toegestaan.</w:t>
      </w:r>
    </w:p>
    <w:p w14:paraId="5733021F" w14:textId="77777777" w:rsidR="00E25CF4" w:rsidRPr="00E25CF4" w:rsidRDefault="00E25CF4" w:rsidP="00E25CF4">
      <w:pPr>
        <w:numPr>
          <w:ilvl w:val="0"/>
          <w:numId w:val="6"/>
        </w:numPr>
      </w:pPr>
      <w:r w:rsidRPr="00E25CF4">
        <w:t xml:space="preserve">De database wordt lokaal beheerd met </w:t>
      </w:r>
      <w:proofErr w:type="spellStart"/>
      <w:r w:rsidRPr="00E25CF4">
        <w:t>SQLite</w:t>
      </w:r>
      <w:proofErr w:type="spellEnd"/>
      <w:r w:rsidRPr="00E25CF4">
        <w:t>.</w:t>
      </w:r>
    </w:p>
    <w:bookmarkEnd w:id="7"/>
    <w:p w14:paraId="3C1FA8B9" w14:textId="77777777" w:rsidR="00E25CF4" w:rsidRDefault="00E25CF4">
      <w:r>
        <w:br w:type="page"/>
      </w:r>
    </w:p>
    <w:p w14:paraId="0AA6774D" w14:textId="568092C9" w:rsidR="00E25CF4" w:rsidRDefault="00BB7381" w:rsidP="00E25CF4">
      <w:r>
        <w:lastRenderedPageBreak/>
        <w:t>3.1 Component diagram</w:t>
      </w:r>
    </w:p>
    <w:p w14:paraId="675CE249" w14:textId="3DC6B1F9" w:rsidR="00E25CF4" w:rsidRPr="00E25CF4" w:rsidRDefault="00E25CF4" w:rsidP="00E25CF4">
      <w:bookmarkStart w:id="8" w:name="_Hlk193119368"/>
      <w:r w:rsidRPr="00E25CF4">
        <w:t>3.2 Componenten en Interacties</w:t>
      </w:r>
    </w:p>
    <w:p w14:paraId="7161F4C4" w14:textId="77777777" w:rsidR="00E25CF4" w:rsidRPr="00E25CF4" w:rsidRDefault="00E25CF4" w:rsidP="00E25CF4">
      <w:pPr>
        <w:numPr>
          <w:ilvl w:val="0"/>
          <w:numId w:val="9"/>
        </w:numPr>
      </w:pPr>
      <w:r w:rsidRPr="00E25CF4">
        <w:t>UI Component: Behandelt gebruikersinput en toont feedback.</w:t>
      </w:r>
    </w:p>
    <w:p w14:paraId="55F7F2C5" w14:textId="4BFACA6B" w:rsidR="00E25CF4" w:rsidRPr="00E25CF4" w:rsidRDefault="00E25CF4" w:rsidP="00E25CF4">
      <w:pPr>
        <w:numPr>
          <w:ilvl w:val="0"/>
          <w:numId w:val="9"/>
        </w:numPr>
      </w:pPr>
      <w:r w:rsidRPr="00E25CF4">
        <w:t xml:space="preserve">CSV Import </w:t>
      </w:r>
      <w:r w:rsidR="00BB7381">
        <w:t>component</w:t>
      </w:r>
      <w:r w:rsidRPr="00E25CF4">
        <w:t>: Verwerkt CSV-bestanden en importeert gegevens.</w:t>
      </w:r>
    </w:p>
    <w:p w14:paraId="24295B3E" w14:textId="568C2BE2" w:rsidR="00E25CF4" w:rsidRPr="00E25CF4" w:rsidRDefault="00E25CF4" w:rsidP="00E25CF4">
      <w:pPr>
        <w:numPr>
          <w:ilvl w:val="0"/>
          <w:numId w:val="9"/>
        </w:numPr>
      </w:pPr>
      <w:r w:rsidRPr="00E25CF4">
        <w:t xml:space="preserve">Database </w:t>
      </w:r>
      <w:r w:rsidR="00BB7381">
        <w:t>component</w:t>
      </w:r>
      <w:r w:rsidRPr="00E25CF4">
        <w:t>: Voert CRUD-operaties uit.</w:t>
      </w:r>
    </w:p>
    <w:p w14:paraId="619E0DAC" w14:textId="1F85E332" w:rsidR="00E25CF4" w:rsidRPr="00E25CF4" w:rsidRDefault="00E25CF4" w:rsidP="00E25CF4">
      <w:pPr>
        <w:numPr>
          <w:ilvl w:val="0"/>
          <w:numId w:val="9"/>
        </w:numPr>
      </w:pPr>
      <w:r w:rsidRPr="00E25CF4">
        <w:t xml:space="preserve">Hobby Management </w:t>
      </w:r>
      <w:r w:rsidR="00BB7381">
        <w:t>component</w:t>
      </w:r>
      <w:r w:rsidRPr="00E25CF4">
        <w:t>: Beheert hobby's.</w:t>
      </w:r>
    </w:p>
    <w:p w14:paraId="077F6983" w14:textId="3A528DA1" w:rsidR="00E25CF4" w:rsidRDefault="00E25CF4" w:rsidP="00E25CF4">
      <w:pPr>
        <w:numPr>
          <w:ilvl w:val="0"/>
          <w:numId w:val="9"/>
        </w:numPr>
      </w:pPr>
      <w:proofErr w:type="spellStart"/>
      <w:r w:rsidRPr="00E25CF4">
        <w:t>Visualization</w:t>
      </w:r>
      <w:proofErr w:type="spellEnd"/>
      <w:r w:rsidRPr="00E25CF4">
        <w:t xml:space="preserve"> </w:t>
      </w:r>
      <w:r w:rsidR="00BB7381">
        <w:t>component</w:t>
      </w:r>
      <w:r w:rsidRPr="00E25CF4">
        <w:t>: Creëert grafieken.</w:t>
      </w:r>
    </w:p>
    <w:p w14:paraId="4F186E7B" w14:textId="77777777" w:rsidR="00BB7381" w:rsidRPr="00E25CF4" w:rsidRDefault="00BB7381" w:rsidP="00BB7381">
      <w:pPr>
        <w:ind w:left="360"/>
      </w:pPr>
      <w:bookmarkStart w:id="9" w:name="_Hlk193119390"/>
      <w:bookmarkEnd w:id="8"/>
    </w:p>
    <w:p w14:paraId="50478434" w14:textId="77777777" w:rsidR="00BB7381" w:rsidRDefault="00E25CF4" w:rsidP="00BB7381">
      <w:pPr>
        <w:numPr>
          <w:ilvl w:val="0"/>
          <w:numId w:val="11"/>
        </w:numPr>
      </w:pPr>
      <w:r w:rsidRPr="00E25CF4">
        <w:t xml:space="preserve">Gedetailleerd Ontwerp </w:t>
      </w:r>
    </w:p>
    <w:p w14:paraId="51C94769" w14:textId="77777777" w:rsidR="009851B2" w:rsidRPr="00973863" w:rsidRDefault="009851B2" w:rsidP="009851B2">
      <w:pPr>
        <w:ind w:left="360"/>
      </w:pPr>
      <w:r w:rsidRPr="00973863">
        <w:t>3.1 Data Import Module</w:t>
      </w:r>
    </w:p>
    <w:p w14:paraId="31C562B5" w14:textId="77777777" w:rsidR="009851B2" w:rsidRPr="00973863" w:rsidRDefault="009851B2" w:rsidP="009851B2">
      <w:pPr>
        <w:numPr>
          <w:ilvl w:val="0"/>
          <w:numId w:val="25"/>
        </w:numPr>
      </w:pPr>
      <w:proofErr w:type="spellStart"/>
      <w:r w:rsidRPr="00973863">
        <w:rPr>
          <w:b/>
          <w:bCs/>
        </w:rPr>
        <w:t>read_data_from_csv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file_path</w:t>
      </w:r>
      <w:proofErr w:type="spellEnd"/>
      <w:r w:rsidRPr="00973863">
        <w:rPr>
          <w:b/>
          <w:bCs/>
        </w:rPr>
        <w:t>)</w:t>
      </w:r>
      <w:r w:rsidRPr="00973863">
        <w:t>: Leest data uit een CSV-bestand en retourneert een lijst van rijen.</w:t>
      </w:r>
    </w:p>
    <w:p w14:paraId="7C68923E" w14:textId="77777777" w:rsidR="009851B2" w:rsidRPr="00973863" w:rsidRDefault="009851B2" w:rsidP="009851B2">
      <w:pPr>
        <w:numPr>
          <w:ilvl w:val="0"/>
          <w:numId w:val="25"/>
        </w:numPr>
      </w:pPr>
      <w:proofErr w:type="spellStart"/>
      <w:r w:rsidRPr="00973863">
        <w:rPr>
          <w:b/>
          <w:bCs/>
        </w:rPr>
        <w:t>save_person_data_to_database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data)</w:t>
      </w:r>
      <w:r w:rsidRPr="00973863">
        <w:t>: Slaat persoonsdata op in de database.</w:t>
      </w:r>
    </w:p>
    <w:p w14:paraId="52BF4238" w14:textId="77777777" w:rsidR="009851B2" w:rsidRPr="00973863" w:rsidRDefault="009851B2" w:rsidP="009851B2">
      <w:pPr>
        <w:ind w:firstLine="360"/>
      </w:pPr>
      <w:r w:rsidRPr="00973863">
        <w:t>3.2 Database Module</w:t>
      </w:r>
    </w:p>
    <w:p w14:paraId="0E5C3530" w14:textId="77777777" w:rsidR="009851B2" w:rsidRPr="00973863" w:rsidRDefault="009851B2" w:rsidP="009851B2">
      <w:pPr>
        <w:numPr>
          <w:ilvl w:val="0"/>
          <w:numId w:val="26"/>
        </w:numPr>
      </w:pPr>
      <w:proofErr w:type="spellStart"/>
      <w:r w:rsidRPr="00973863">
        <w:rPr>
          <w:b/>
          <w:bCs/>
        </w:rPr>
        <w:t>person_exists_in_database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name)</w:t>
      </w:r>
      <w:r w:rsidRPr="00973863">
        <w:t>: Controleert of een persoon al in de database bestaat.</w:t>
      </w:r>
    </w:p>
    <w:p w14:paraId="027139EC" w14:textId="77777777" w:rsidR="009851B2" w:rsidRPr="00973863" w:rsidRDefault="009851B2" w:rsidP="009851B2">
      <w:pPr>
        <w:numPr>
          <w:ilvl w:val="0"/>
          <w:numId w:val="26"/>
        </w:numPr>
      </w:pPr>
      <w:proofErr w:type="spellStart"/>
      <w:r w:rsidRPr="00973863">
        <w:rPr>
          <w:b/>
          <w:bCs/>
        </w:rPr>
        <w:t>update_distance_in_database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 xml:space="preserve">, name, </w:t>
      </w:r>
      <w:proofErr w:type="spellStart"/>
      <w:r w:rsidRPr="00973863">
        <w:rPr>
          <w:b/>
          <w:bCs/>
        </w:rPr>
        <w:t>new_distance</w:t>
      </w:r>
      <w:proofErr w:type="spellEnd"/>
      <w:r w:rsidRPr="00973863">
        <w:rPr>
          <w:b/>
          <w:bCs/>
        </w:rPr>
        <w:t>)</w:t>
      </w:r>
      <w:r w:rsidRPr="00973863">
        <w:t>: Werkt de afstand van een persoon bij.</w:t>
      </w:r>
    </w:p>
    <w:p w14:paraId="4CC7D126" w14:textId="77777777" w:rsidR="009851B2" w:rsidRPr="00973863" w:rsidRDefault="009851B2" w:rsidP="009851B2">
      <w:pPr>
        <w:numPr>
          <w:ilvl w:val="0"/>
          <w:numId w:val="26"/>
        </w:numPr>
      </w:pPr>
      <w:proofErr w:type="spellStart"/>
      <w:r w:rsidRPr="00973863">
        <w:rPr>
          <w:b/>
          <w:bCs/>
        </w:rPr>
        <w:t>empty_database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Leegt de volledige database.</w:t>
      </w:r>
    </w:p>
    <w:p w14:paraId="28AF8469" w14:textId="77777777" w:rsidR="009851B2" w:rsidRPr="00973863" w:rsidRDefault="009851B2" w:rsidP="009851B2">
      <w:r w:rsidRPr="00973863">
        <w:t>3.3 Hobby Management Module</w:t>
      </w:r>
    </w:p>
    <w:p w14:paraId="7077864F" w14:textId="77777777" w:rsidR="009851B2" w:rsidRPr="00973863" w:rsidRDefault="009851B2" w:rsidP="009851B2">
      <w:pPr>
        <w:numPr>
          <w:ilvl w:val="0"/>
          <w:numId w:val="27"/>
        </w:numPr>
      </w:pPr>
      <w:proofErr w:type="spellStart"/>
      <w:r w:rsidRPr="00973863">
        <w:rPr>
          <w:b/>
          <w:bCs/>
        </w:rPr>
        <w:t>add_hobby_to_database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name, hobby)</w:t>
      </w:r>
      <w:r w:rsidRPr="00973863">
        <w:t>: Voegt een hobby toe voor een persoon.</w:t>
      </w:r>
    </w:p>
    <w:p w14:paraId="3468808F" w14:textId="77777777" w:rsidR="009851B2" w:rsidRPr="00973863" w:rsidRDefault="009851B2" w:rsidP="009851B2">
      <w:pPr>
        <w:numPr>
          <w:ilvl w:val="0"/>
          <w:numId w:val="27"/>
        </w:numPr>
      </w:pPr>
      <w:proofErr w:type="spellStart"/>
      <w:r w:rsidRPr="00973863">
        <w:rPr>
          <w:b/>
          <w:bCs/>
        </w:rPr>
        <w:t>delete_hobby_from_database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, name, hobby)</w:t>
      </w:r>
      <w:r w:rsidRPr="00973863">
        <w:t>: Verwijdert een hobby van een persoon.</w:t>
      </w:r>
    </w:p>
    <w:p w14:paraId="2818AB2B" w14:textId="77777777" w:rsidR="009851B2" w:rsidRPr="00973863" w:rsidRDefault="009851B2" w:rsidP="009851B2">
      <w:pPr>
        <w:numPr>
          <w:ilvl w:val="0"/>
          <w:numId w:val="27"/>
        </w:numPr>
      </w:pPr>
      <w:proofErr w:type="spellStart"/>
      <w:r w:rsidRPr="00973863">
        <w:rPr>
          <w:b/>
          <w:bCs/>
        </w:rPr>
        <w:t>print_hobbies_from_database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Toont alle hobby's uit de database.</w:t>
      </w:r>
    </w:p>
    <w:p w14:paraId="556B5375" w14:textId="77777777" w:rsidR="009851B2" w:rsidRPr="00973863" w:rsidRDefault="009851B2" w:rsidP="009851B2">
      <w:r w:rsidRPr="00973863">
        <w:t xml:space="preserve">3.4 </w:t>
      </w:r>
      <w:proofErr w:type="spellStart"/>
      <w:r w:rsidRPr="00973863">
        <w:t>Visualization</w:t>
      </w:r>
      <w:proofErr w:type="spellEnd"/>
      <w:r w:rsidRPr="00973863">
        <w:t xml:space="preserve"> Module</w:t>
      </w:r>
    </w:p>
    <w:p w14:paraId="116D8A3F" w14:textId="77777777" w:rsidR="009851B2" w:rsidRPr="00973863" w:rsidRDefault="009851B2" w:rsidP="009851B2">
      <w:pPr>
        <w:numPr>
          <w:ilvl w:val="0"/>
          <w:numId w:val="28"/>
        </w:numPr>
      </w:pPr>
      <w:proofErr w:type="spellStart"/>
      <w:r w:rsidRPr="00973863">
        <w:rPr>
          <w:b/>
          <w:bCs/>
        </w:rPr>
        <w:t>create_distance_bar_chart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>)</w:t>
      </w:r>
      <w:r w:rsidRPr="00973863">
        <w:t>: Maakt een horizontale staafdiagram van afstanden.</w:t>
      </w:r>
    </w:p>
    <w:p w14:paraId="325D4517" w14:textId="77777777" w:rsidR="009851B2" w:rsidRPr="00973863" w:rsidRDefault="009851B2" w:rsidP="009851B2">
      <w:pPr>
        <w:numPr>
          <w:ilvl w:val="0"/>
          <w:numId w:val="28"/>
        </w:numPr>
      </w:pPr>
      <w:proofErr w:type="spellStart"/>
      <w:r w:rsidRPr="00973863">
        <w:rPr>
          <w:b/>
          <w:bCs/>
        </w:rPr>
        <w:t>create_vertical_distance_bar_chart</w:t>
      </w:r>
      <w:proofErr w:type="spellEnd"/>
      <w:r w:rsidRPr="00973863">
        <w:rPr>
          <w:b/>
          <w:bCs/>
        </w:rPr>
        <w:t>(</w:t>
      </w:r>
      <w:proofErr w:type="spellStart"/>
      <w:r w:rsidRPr="00973863">
        <w:rPr>
          <w:b/>
          <w:bCs/>
        </w:rPr>
        <w:t>db_name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max_bar_width</w:t>
      </w:r>
      <w:proofErr w:type="spellEnd"/>
      <w:r w:rsidRPr="00973863">
        <w:rPr>
          <w:b/>
          <w:bCs/>
        </w:rPr>
        <w:t xml:space="preserve">, </w:t>
      </w:r>
      <w:proofErr w:type="spellStart"/>
      <w:r w:rsidRPr="00973863">
        <w:rPr>
          <w:b/>
          <w:bCs/>
        </w:rPr>
        <w:t>character</w:t>
      </w:r>
      <w:proofErr w:type="spellEnd"/>
      <w:r w:rsidRPr="00973863">
        <w:rPr>
          <w:b/>
          <w:bCs/>
        </w:rPr>
        <w:t>)</w:t>
      </w:r>
      <w:r w:rsidRPr="00973863">
        <w:t>: Maakt een verticale ASCII-grafiek.</w:t>
      </w:r>
    </w:p>
    <w:p w14:paraId="3F3051A8" w14:textId="77777777" w:rsidR="009851B2" w:rsidRPr="00973863" w:rsidRDefault="009851B2" w:rsidP="009851B2">
      <w:r w:rsidRPr="00973863">
        <w:t>3.5 User Interface Module</w:t>
      </w:r>
    </w:p>
    <w:p w14:paraId="3BB96CC1" w14:textId="77777777" w:rsidR="009851B2" w:rsidRPr="00973863" w:rsidRDefault="009851B2" w:rsidP="009851B2">
      <w:pPr>
        <w:numPr>
          <w:ilvl w:val="0"/>
          <w:numId w:val="29"/>
        </w:numPr>
      </w:pPr>
      <w:proofErr w:type="spellStart"/>
      <w:r w:rsidRPr="00973863">
        <w:rPr>
          <w:b/>
          <w:bCs/>
        </w:rPr>
        <w:t>main</w:t>
      </w:r>
      <w:proofErr w:type="spellEnd"/>
      <w:r w:rsidRPr="00973863">
        <w:rPr>
          <w:b/>
          <w:bCs/>
        </w:rPr>
        <w:t>()</w:t>
      </w:r>
      <w:r w:rsidRPr="00973863">
        <w:t>: Zorgt voor de hoofdgebruikersinterface, inclusief het menu en de aansturing van alle modules.</w:t>
      </w:r>
    </w:p>
    <w:p w14:paraId="1B9751E1" w14:textId="77777777" w:rsidR="00E25CF4" w:rsidRPr="00E25CF4" w:rsidRDefault="00E25CF4" w:rsidP="00E25CF4">
      <w:r w:rsidRPr="00E25CF4">
        <w:lastRenderedPageBreak/>
        <w:t>4.2 Datamodellen en Opslagstructuren De database bestaat uit twee tabellen:</w:t>
      </w:r>
    </w:p>
    <w:p w14:paraId="281E1A98" w14:textId="51076271" w:rsidR="00E25CF4" w:rsidRPr="009851B2" w:rsidRDefault="009851B2" w:rsidP="00E25CF4">
      <w:pPr>
        <w:numPr>
          <w:ilvl w:val="1"/>
          <w:numId w:val="13"/>
        </w:numPr>
      </w:pPr>
      <w:r>
        <w:rPr>
          <w:b/>
          <w:bCs/>
        </w:rPr>
        <w:t>ERD</w:t>
      </w:r>
    </w:p>
    <w:p w14:paraId="115AD08E" w14:textId="77777777" w:rsidR="009851B2" w:rsidRPr="00E25CF4" w:rsidRDefault="009851B2" w:rsidP="009851B2">
      <w:pPr>
        <w:ind w:left="1440"/>
      </w:pPr>
    </w:p>
    <w:p w14:paraId="5DCBB361" w14:textId="77777777" w:rsidR="009851B2" w:rsidRDefault="00E25CF4" w:rsidP="00E25CF4">
      <w:pPr>
        <w:numPr>
          <w:ilvl w:val="0"/>
          <w:numId w:val="15"/>
        </w:numPr>
      </w:pPr>
      <w:r w:rsidRPr="00E25CF4">
        <w:t xml:space="preserve">Gebruikersinterface </w:t>
      </w:r>
    </w:p>
    <w:p w14:paraId="551224A3" w14:textId="63FF8CDC" w:rsidR="00E25CF4" w:rsidRPr="00E25CF4" w:rsidRDefault="00E25CF4" w:rsidP="009851B2">
      <w:pPr>
        <w:ind w:left="360"/>
      </w:pPr>
      <w:r w:rsidRPr="00E25CF4">
        <w:t>5.1 Overzicht Schermen en Navigatie</w:t>
      </w:r>
    </w:p>
    <w:p w14:paraId="34145EA7" w14:textId="77777777" w:rsidR="00E25CF4" w:rsidRPr="00E25CF4" w:rsidRDefault="00E25CF4" w:rsidP="00E25CF4">
      <w:pPr>
        <w:numPr>
          <w:ilvl w:val="0"/>
          <w:numId w:val="16"/>
        </w:numPr>
      </w:pPr>
      <w:r w:rsidRPr="00E25CF4">
        <w:t>Hoofdmenu met opties voor import, persoonsbeheer, hobbybeheer en visualisatie.</w:t>
      </w:r>
    </w:p>
    <w:p w14:paraId="0C7FF38E" w14:textId="61EF034F" w:rsidR="00E25CF4" w:rsidRDefault="009851B2" w:rsidP="00E25CF4">
      <w:pPr>
        <w:numPr>
          <w:ilvl w:val="0"/>
          <w:numId w:val="16"/>
        </w:numPr>
      </w:pPr>
      <w:r>
        <w:t>Grafieken van ingevoerde data</w:t>
      </w:r>
    </w:p>
    <w:p w14:paraId="378C431A" w14:textId="77777777" w:rsidR="009851B2" w:rsidRPr="00E25CF4" w:rsidRDefault="009851B2" w:rsidP="009851B2">
      <w:pPr>
        <w:ind w:left="360"/>
      </w:pPr>
    </w:p>
    <w:p w14:paraId="23AF3B9F" w14:textId="77777777" w:rsidR="00E25CF4" w:rsidRPr="00E25CF4" w:rsidRDefault="00E25CF4" w:rsidP="00F524AC">
      <w:pPr>
        <w:ind w:firstLine="360"/>
      </w:pPr>
      <w:r w:rsidRPr="00E25CF4">
        <w:t xml:space="preserve">5.2 Interactie en </w:t>
      </w:r>
      <w:proofErr w:type="spellStart"/>
      <w:r w:rsidRPr="00E25CF4">
        <w:t>Gebruiksflows</w:t>
      </w:r>
      <w:proofErr w:type="spellEnd"/>
    </w:p>
    <w:p w14:paraId="148EFC9C" w14:textId="5EEDD436" w:rsidR="00E25CF4" w:rsidRPr="00E25CF4" w:rsidRDefault="00E25CF4" w:rsidP="00E25CF4">
      <w:pPr>
        <w:numPr>
          <w:ilvl w:val="0"/>
          <w:numId w:val="17"/>
        </w:numPr>
      </w:pPr>
      <w:r w:rsidRPr="00E25CF4">
        <w:t>CSV-import: Selecteer bestand &gt; Importeer.</w:t>
      </w:r>
    </w:p>
    <w:p w14:paraId="4C7DA8D7" w14:textId="3EDA5629" w:rsidR="00E25CF4" w:rsidRPr="00E25CF4" w:rsidRDefault="00E25CF4" w:rsidP="00E25CF4">
      <w:pPr>
        <w:numPr>
          <w:ilvl w:val="0"/>
          <w:numId w:val="17"/>
        </w:numPr>
      </w:pPr>
      <w:r w:rsidRPr="00E25CF4">
        <w:t xml:space="preserve">Persoon toevoegen: Naam </w:t>
      </w:r>
      <w:r w:rsidR="00F524AC">
        <w:t>invullen &gt;</w:t>
      </w:r>
      <w:r w:rsidRPr="00E25CF4">
        <w:t xml:space="preserve"> afstand invullen</w:t>
      </w:r>
      <w:r w:rsidR="00F524AC">
        <w:t>.</w:t>
      </w:r>
    </w:p>
    <w:p w14:paraId="0BC3147A" w14:textId="24A207C9" w:rsidR="00E25CF4" w:rsidRPr="00E25CF4" w:rsidRDefault="00E25CF4" w:rsidP="00E25CF4">
      <w:pPr>
        <w:numPr>
          <w:ilvl w:val="0"/>
          <w:numId w:val="17"/>
        </w:numPr>
      </w:pPr>
      <w:r w:rsidRPr="00E25CF4">
        <w:t xml:space="preserve">Hobby beheren: </w:t>
      </w:r>
      <w:r w:rsidR="00F524AC">
        <w:t>Naam invullen</w:t>
      </w:r>
      <w:r w:rsidRPr="00E25CF4">
        <w:t xml:space="preserve"> &gt; hobby </w:t>
      </w:r>
      <w:r w:rsidR="00F524AC">
        <w:t>invullen.</w:t>
      </w:r>
    </w:p>
    <w:p w14:paraId="46F4EE86" w14:textId="66DF8AE8" w:rsidR="00E25CF4" w:rsidRPr="00E25CF4" w:rsidRDefault="00E25CF4" w:rsidP="00F524AC">
      <w:pPr>
        <w:numPr>
          <w:ilvl w:val="0"/>
          <w:numId w:val="17"/>
        </w:numPr>
      </w:pPr>
      <w:r w:rsidRPr="00E25CF4">
        <w:t>Afstanden visualiseren: Kies horizontale of verticale grafiek &gt; Toon grafiek.</w:t>
      </w:r>
    </w:p>
    <w:p w14:paraId="560E1F31" w14:textId="77777777" w:rsidR="00F524AC" w:rsidRDefault="00F524AC" w:rsidP="00F524AC">
      <w:pPr>
        <w:ind w:firstLine="360"/>
      </w:pPr>
    </w:p>
    <w:p w14:paraId="10C4659B" w14:textId="28E0E06B" w:rsidR="00E25CF4" w:rsidRPr="00E25CF4" w:rsidRDefault="00E25CF4" w:rsidP="00F524AC">
      <w:pPr>
        <w:ind w:firstLine="360"/>
      </w:pPr>
      <w:r w:rsidRPr="00E25CF4">
        <w:t>6.3 Foutafhandeling</w:t>
      </w:r>
    </w:p>
    <w:p w14:paraId="597AACDF" w14:textId="77777777" w:rsidR="00E25CF4" w:rsidRPr="00E25CF4" w:rsidRDefault="00E25CF4" w:rsidP="00E25CF4">
      <w:pPr>
        <w:numPr>
          <w:ilvl w:val="0"/>
          <w:numId w:val="21"/>
        </w:numPr>
      </w:pPr>
      <w:r w:rsidRPr="00E25CF4">
        <w:t>Controleer op dubbele personen en negatieve afstanden.</w:t>
      </w:r>
    </w:p>
    <w:p w14:paraId="5246BE61" w14:textId="793C2B45" w:rsidR="00E25CF4" w:rsidRPr="00E25CF4" w:rsidRDefault="00E25CF4" w:rsidP="00F524AC">
      <w:pPr>
        <w:numPr>
          <w:ilvl w:val="0"/>
          <w:numId w:val="22"/>
        </w:numPr>
      </w:pPr>
      <w:r w:rsidRPr="00E25CF4">
        <w:t>Bijlagen</w:t>
      </w:r>
      <w:r w:rsidR="00F524AC">
        <w:t xml:space="preserve"> </w:t>
      </w:r>
      <w:proofErr w:type="spellStart"/>
      <w:r w:rsidR="00F524AC" w:rsidRPr="00F524AC">
        <w:rPr>
          <w:b/>
          <w:bCs/>
        </w:rPr>
        <w:t>embedden</w:t>
      </w:r>
      <w:proofErr w:type="spellEnd"/>
      <w:r w:rsidR="00F524AC" w:rsidRPr="00F524AC">
        <w:rPr>
          <w:b/>
          <w:bCs/>
        </w:rPr>
        <w:t>!</w:t>
      </w:r>
    </w:p>
    <w:p w14:paraId="7F026122" w14:textId="77777777" w:rsidR="00E25CF4" w:rsidRPr="00E25CF4" w:rsidRDefault="00E25CF4" w:rsidP="00E25CF4">
      <w:pPr>
        <w:numPr>
          <w:ilvl w:val="0"/>
          <w:numId w:val="23"/>
        </w:numPr>
      </w:pPr>
      <w:proofErr w:type="spellStart"/>
      <w:r w:rsidRPr="00E25CF4">
        <w:t>PlantUML</w:t>
      </w:r>
      <w:proofErr w:type="spellEnd"/>
      <w:r w:rsidRPr="00E25CF4">
        <w:t>-diagrammen voor componenten en databaseontwerp.</w:t>
      </w:r>
    </w:p>
    <w:p w14:paraId="195543A6" w14:textId="77777777" w:rsidR="00E25CF4" w:rsidRPr="00E25CF4" w:rsidRDefault="00E25CF4" w:rsidP="00E25CF4">
      <w:pPr>
        <w:numPr>
          <w:ilvl w:val="0"/>
          <w:numId w:val="23"/>
        </w:numPr>
      </w:pPr>
      <w:r w:rsidRPr="00E25CF4">
        <w:t>Referenties naar relevante documentatie en standaarden.</w:t>
      </w:r>
    </w:p>
    <w:p w14:paraId="500C8AD5" w14:textId="77777777" w:rsidR="00F524AC" w:rsidRPr="00E25CF4" w:rsidRDefault="00F524AC" w:rsidP="00F524AC">
      <w:r w:rsidRPr="00E25CF4">
        <w:t>1.3 Referenties</w:t>
      </w:r>
    </w:p>
    <w:p w14:paraId="0C36E3DA" w14:textId="51CD09BD" w:rsidR="00F524AC" w:rsidRPr="00E25CF4" w:rsidRDefault="00F524AC" w:rsidP="00F524AC">
      <w:pPr>
        <w:numPr>
          <w:ilvl w:val="0"/>
          <w:numId w:val="3"/>
        </w:numPr>
      </w:pPr>
      <w:r w:rsidRPr="00E25CF4">
        <w:t>ISO 26514:</w:t>
      </w:r>
      <w:r>
        <w:t>2022</w:t>
      </w:r>
      <w:r w:rsidRPr="00E25CF4">
        <w:t xml:space="preserve"> - Systems </w:t>
      </w:r>
      <w:proofErr w:type="spellStart"/>
      <w:r w:rsidRPr="00E25CF4">
        <w:t>and</w:t>
      </w:r>
      <w:proofErr w:type="spellEnd"/>
      <w:r w:rsidRPr="00E25CF4">
        <w:t xml:space="preserve"> software engineering — Requirements </w:t>
      </w:r>
      <w:proofErr w:type="spellStart"/>
      <w:r w:rsidRPr="00E25CF4">
        <w:t>for</w:t>
      </w:r>
      <w:proofErr w:type="spellEnd"/>
      <w:r w:rsidRPr="00E25CF4">
        <w:t xml:space="preserve"> designers </w:t>
      </w:r>
      <w:proofErr w:type="spellStart"/>
      <w:r w:rsidRPr="00E25CF4">
        <w:t>and</w:t>
      </w:r>
      <w:proofErr w:type="spellEnd"/>
      <w:r w:rsidRPr="00E25CF4">
        <w:t xml:space="preserve"> </w:t>
      </w:r>
      <w:proofErr w:type="spellStart"/>
      <w:r w:rsidRPr="00E25CF4">
        <w:t>developers</w:t>
      </w:r>
      <w:proofErr w:type="spellEnd"/>
      <w:r w:rsidRPr="00E25CF4">
        <w:t xml:space="preserve"> of user </w:t>
      </w:r>
      <w:proofErr w:type="spellStart"/>
      <w:r w:rsidRPr="00E25CF4">
        <w:t>documentation</w:t>
      </w:r>
      <w:proofErr w:type="spellEnd"/>
      <w:r w:rsidRPr="00E25CF4">
        <w:t>.</w:t>
      </w:r>
    </w:p>
    <w:p w14:paraId="30CFC6D6" w14:textId="77777777" w:rsidR="00F524AC" w:rsidRPr="00E25CF4" w:rsidRDefault="00F524AC" w:rsidP="00F524AC">
      <w:pPr>
        <w:numPr>
          <w:ilvl w:val="0"/>
          <w:numId w:val="3"/>
        </w:numPr>
      </w:pPr>
      <w:r w:rsidRPr="00E25CF4">
        <w:t xml:space="preserve">Software Requirements </w:t>
      </w:r>
      <w:proofErr w:type="spellStart"/>
      <w:r w:rsidRPr="00E25CF4">
        <w:t>Specification</w:t>
      </w:r>
      <w:proofErr w:type="spellEnd"/>
      <w:r w:rsidRPr="00E25CF4">
        <w:t xml:space="preserve"> (SRS) P1 Eindapplicatie.</w:t>
      </w:r>
    </w:p>
    <w:p w14:paraId="2E0BD2C4" w14:textId="77777777" w:rsidR="00F524AC" w:rsidRPr="00E25CF4" w:rsidRDefault="00F524AC" w:rsidP="00F524AC">
      <w:pPr>
        <w:numPr>
          <w:ilvl w:val="0"/>
          <w:numId w:val="3"/>
        </w:numPr>
      </w:pPr>
      <w:proofErr w:type="spellStart"/>
      <w:r w:rsidRPr="00E25CF4">
        <w:t>SQLite</w:t>
      </w:r>
      <w:proofErr w:type="spellEnd"/>
      <w:r w:rsidRPr="00E25CF4">
        <w:t xml:space="preserve"> documentatie.</w:t>
      </w:r>
    </w:p>
    <w:p w14:paraId="16A16692" w14:textId="77777777" w:rsidR="00F524AC" w:rsidRPr="00E25CF4" w:rsidRDefault="00F524AC" w:rsidP="00F524AC">
      <w:pPr>
        <w:numPr>
          <w:ilvl w:val="0"/>
          <w:numId w:val="3"/>
        </w:numPr>
      </w:pPr>
      <w:r w:rsidRPr="00E25CF4">
        <w:t xml:space="preserve">Python </w:t>
      </w:r>
      <w:proofErr w:type="spellStart"/>
      <w:r w:rsidRPr="00E25CF4">
        <w:t>csv</w:t>
      </w:r>
      <w:proofErr w:type="spellEnd"/>
      <w:r w:rsidRPr="00E25CF4">
        <w:t xml:space="preserve"> en sqlite3 modules documentatie.</w:t>
      </w:r>
    </w:p>
    <w:bookmarkEnd w:id="9"/>
    <w:p w14:paraId="4D4485BD" w14:textId="77777777" w:rsidR="008D0C27" w:rsidRDefault="008D0C27"/>
    <w:sectPr w:rsidR="008D0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467"/>
    <w:multiLevelType w:val="multilevel"/>
    <w:tmpl w:val="E16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5082"/>
    <w:multiLevelType w:val="multilevel"/>
    <w:tmpl w:val="AA7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22FD"/>
    <w:multiLevelType w:val="multilevel"/>
    <w:tmpl w:val="13285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521F7"/>
    <w:multiLevelType w:val="multilevel"/>
    <w:tmpl w:val="726C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31337"/>
    <w:multiLevelType w:val="multilevel"/>
    <w:tmpl w:val="962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C7D8D"/>
    <w:multiLevelType w:val="multilevel"/>
    <w:tmpl w:val="A30EB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01015"/>
    <w:multiLevelType w:val="multilevel"/>
    <w:tmpl w:val="6ED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C1BD1"/>
    <w:multiLevelType w:val="multilevel"/>
    <w:tmpl w:val="AC8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33B3"/>
    <w:multiLevelType w:val="multilevel"/>
    <w:tmpl w:val="0FD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D0D44"/>
    <w:multiLevelType w:val="multilevel"/>
    <w:tmpl w:val="26F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E4481"/>
    <w:multiLevelType w:val="multilevel"/>
    <w:tmpl w:val="8A5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96120"/>
    <w:multiLevelType w:val="multilevel"/>
    <w:tmpl w:val="8A3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B72B1"/>
    <w:multiLevelType w:val="multilevel"/>
    <w:tmpl w:val="951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82969"/>
    <w:multiLevelType w:val="multilevel"/>
    <w:tmpl w:val="DDA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05636"/>
    <w:multiLevelType w:val="multilevel"/>
    <w:tmpl w:val="16E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17E49"/>
    <w:multiLevelType w:val="multilevel"/>
    <w:tmpl w:val="F8E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57F6F"/>
    <w:multiLevelType w:val="multilevel"/>
    <w:tmpl w:val="57688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55AD6"/>
    <w:multiLevelType w:val="multilevel"/>
    <w:tmpl w:val="2032A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8146D"/>
    <w:multiLevelType w:val="multilevel"/>
    <w:tmpl w:val="9E1E6A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A1CAB"/>
    <w:multiLevelType w:val="multilevel"/>
    <w:tmpl w:val="22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46021"/>
    <w:multiLevelType w:val="multilevel"/>
    <w:tmpl w:val="5E36D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13BE2"/>
    <w:multiLevelType w:val="multilevel"/>
    <w:tmpl w:val="263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75418"/>
    <w:multiLevelType w:val="multilevel"/>
    <w:tmpl w:val="B21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728B4"/>
    <w:multiLevelType w:val="multilevel"/>
    <w:tmpl w:val="9DB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D29D2"/>
    <w:multiLevelType w:val="multilevel"/>
    <w:tmpl w:val="2D6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34B6F"/>
    <w:multiLevelType w:val="multilevel"/>
    <w:tmpl w:val="3C6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F3416"/>
    <w:multiLevelType w:val="multilevel"/>
    <w:tmpl w:val="EC6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A0580"/>
    <w:multiLevelType w:val="multilevel"/>
    <w:tmpl w:val="567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52FBB"/>
    <w:multiLevelType w:val="multilevel"/>
    <w:tmpl w:val="C7C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27797">
    <w:abstractNumId w:val="21"/>
  </w:num>
  <w:num w:numId="2" w16cid:durableId="1969235073">
    <w:abstractNumId w:val="0"/>
  </w:num>
  <w:num w:numId="3" w16cid:durableId="462112794">
    <w:abstractNumId w:val="9"/>
  </w:num>
  <w:num w:numId="4" w16cid:durableId="1597666535">
    <w:abstractNumId w:val="16"/>
  </w:num>
  <w:num w:numId="5" w16cid:durableId="983893468">
    <w:abstractNumId w:val="7"/>
  </w:num>
  <w:num w:numId="6" w16cid:durableId="1651590591">
    <w:abstractNumId w:val="26"/>
  </w:num>
  <w:num w:numId="7" w16cid:durableId="1492598047">
    <w:abstractNumId w:val="20"/>
  </w:num>
  <w:num w:numId="8" w16cid:durableId="1523665583">
    <w:abstractNumId w:val="3"/>
  </w:num>
  <w:num w:numId="9" w16cid:durableId="415592691">
    <w:abstractNumId w:val="24"/>
  </w:num>
  <w:num w:numId="10" w16cid:durableId="807936465">
    <w:abstractNumId w:val="25"/>
  </w:num>
  <w:num w:numId="11" w16cid:durableId="1268655343">
    <w:abstractNumId w:val="2"/>
  </w:num>
  <w:num w:numId="12" w16cid:durableId="1762986000">
    <w:abstractNumId w:val="8"/>
  </w:num>
  <w:num w:numId="13" w16cid:durableId="961351929">
    <w:abstractNumId w:val="27"/>
  </w:num>
  <w:num w:numId="14" w16cid:durableId="2050377712">
    <w:abstractNumId w:val="14"/>
  </w:num>
  <w:num w:numId="15" w16cid:durableId="472722324">
    <w:abstractNumId w:val="5"/>
  </w:num>
  <w:num w:numId="16" w16cid:durableId="749233057">
    <w:abstractNumId w:val="4"/>
  </w:num>
  <w:num w:numId="17" w16cid:durableId="1811635481">
    <w:abstractNumId w:val="23"/>
  </w:num>
  <w:num w:numId="18" w16cid:durableId="1339037284">
    <w:abstractNumId w:val="18"/>
  </w:num>
  <w:num w:numId="19" w16cid:durableId="235163444">
    <w:abstractNumId w:val="10"/>
  </w:num>
  <w:num w:numId="20" w16cid:durableId="975330435">
    <w:abstractNumId w:val="11"/>
  </w:num>
  <w:num w:numId="21" w16cid:durableId="287667146">
    <w:abstractNumId w:val="13"/>
  </w:num>
  <w:num w:numId="22" w16cid:durableId="243876483">
    <w:abstractNumId w:val="17"/>
  </w:num>
  <w:num w:numId="23" w16cid:durableId="452941460">
    <w:abstractNumId w:val="19"/>
  </w:num>
  <w:num w:numId="24" w16cid:durableId="1221088451">
    <w:abstractNumId w:val="12"/>
  </w:num>
  <w:num w:numId="25" w16cid:durableId="586960233">
    <w:abstractNumId w:val="6"/>
  </w:num>
  <w:num w:numId="26" w16cid:durableId="1573545933">
    <w:abstractNumId w:val="28"/>
  </w:num>
  <w:num w:numId="27" w16cid:durableId="1454908593">
    <w:abstractNumId w:val="22"/>
  </w:num>
  <w:num w:numId="28" w16cid:durableId="1667978258">
    <w:abstractNumId w:val="15"/>
  </w:num>
  <w:num w:numId="29" w16cid:durableId="41451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4"/>
    <w:rsid w:val="003929AB"/>
    <w:rsid w:val="006A30FA"/>
    <w:rsid w:val="00842204"/>
    <w:rsid w:val="008D0C27"/>
    <w:rsid w:val="00962592"/>
    <w:rsid w:val="00983D39"/>
    <w:rsid w:val="009851B2"/>
    <w:rsid w:val="00B6251C"/>
    <w:rsid w:val="00BB7381"/>
    <w:rsid w:val="00E25CF4"/>
    <w:rsid w:val="00F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FCB3"/>
  <w15:chartTrackingRefBased/>
  <w15:docId w15:val="{6F61F689-A6B8-40CA-B160-46F67658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5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5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5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5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5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5C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5C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5C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5C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5C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5C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5C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5C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5C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5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5C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5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Giesen</dc:creator>
  <cp:keywords/>
  <dc:description/>
  <cp:lastModifiedBy>Mark Giesen</cp:lastModifiedBy>
  <cp:revision>2</cp:revision>
  <dcterms:created xsi:type="dcterms:W3CDTF">2025-03-17T14:06:00Z</dcterms:created>
  <dcterms:modified xsi:type="dcterms:W3CDTF">2025-03-17T15:07:00Z</dcterms:modified>
</cp:coreProperties>
</file>