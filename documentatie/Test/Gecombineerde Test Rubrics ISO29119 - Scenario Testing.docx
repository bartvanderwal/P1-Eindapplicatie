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74"/>
      </w:tblGrid>
      <w:tr w:rsidR="00C70048" w14:paraId="799D05AB" w14:textId="77777777" w:rsidTr="00435586">
        <w:trPr>
          <w:trHeight w:val="5499"/>
        </w:trPr>
        <w:tc>
          <w:tcPr>
            <w:tcW w:w="9174" w:type="dxa"/>
          </w:tcPr>
          <w:p w14:paraId="0D9B916C" w14:textId="73BB83B5" w:rsidR="00C70048" w:rsidRDefault="00D84BFD" w:rsidP="00435586">
            <w:pPr>
              <w:pStyle w:val="Title"/>
              <w:rPr>
                <w:rFonts w:asciiTheme="minorHAnsi" w:hAnsiTheme="minorHAnsi" w:cstheme="minorHAnsi"/>
                <w:b/>
                <w:color w:val="E50056"/>
                <w:sz w:val="40"/>
              </w:rPr>
            </w:pPr>
            <w:sdt>
              <w:sdtPr>
                <w:rPr>
                  <w:sz w:val="28"/>
                </w:rPr>
                <w:tag w:val=""/>
                <w:id w:val="-1605264312"/>
                <w:lock w:val="sdtLocked"/>
                <w:placeholder>
                  <w:docPart w:val="F852C4DD54EE4429B15241E1DCE49BD8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 w:multiLine="1"/>
              </w:sdtPr>
              <w:sdtContent>
                <w:r w:rsidRPr="00D84BFD">
                  <w:rPr>
                    <w:sz w:val="28"/>
                  </w:rPr>
                  <w:t xml:space="preserve">GECOMBINEERDE RUBRICS – BEOORDELING TEST </w:t>
                </w:r>
                <w:r w:rsidR="004E24EE">
                  <w:rPr>
                    <w:sz w:val="28"/>
                  </w:rPr>
                  <w:br/>
                </w:r>
                <w:r w:rsidRPr="00D84BFD">
                  <w:rPr>
                    <w:sz w:val="28"/>
                  </w:rPr>
                  <w:t>(SCENARIO TESTING CEM KANER</w:t>
                </w:r>
                <w:r w:rsidR="00BC22A7">
                  <w:rPr>
                    <w:sz w:val="28"/>
                  </w:rPr>
                  <w:t xml:space="preserve"> </w:t>
                </w:r>
                <w:r w:rsidRPr="00D84BFD">
                  <w:rPr>
                    <w:sz w:val="28"/>
                  </w:rPr>
                  <w:t>-</w:t>
                </w:r>
                <w:r w:rsidR="00BC22A7">
                  <w:rPr>
                    <w:sz w:val="28"/>
                  </w:rPr>
                  <w:t xml:space="preserve"> </w:t>
                </w:r>
                <w:r w:rsidRPr="00D84BFD">
                  <w:rPr>
                    <w:sz w:val="28"/>
                  </w:rPr>
                  <w:t>ISO 29119)</w:t>
                </w:r>
              </w:sdtContent>
            </w:sdt>
          </w:p>
          <w:p w14:paraId="2426A537" w14:textId="220E20AB" w:rsidR="00753826" w:rsidRPr="00753826" w:rsidRDefault="003B1CA8" w:rsidP="00435586">
            <w:pPr>
              <w:pStyle w:val="Subtitle"/>
            </w:pPr>
            <w:r>
              <w:t>Propedeuse, Periode 1</w:t>
            </w:r>
          </w:p>
        </w:tc>
      </w:tr>
    </w:tbl>
    <w:p w14:paraId="17EF7765" w14:textId="28E188D9" w:rsidR="00C15563" w:rsidRDefault="00FC10F2" w:rsidP="00C15563">
      <w:pPr>
        <w:pStyle w:val="Auteur"/>
      </w:pPr>
      <w:r>
        <w:t>Ralph Niels</w:t>
      </w:r>
    </w:p>
    <w:p w14:paraId="450C7474" w14:textId="48F5FD8A" w:rsidR="00FC10F2" w:rsidRPr="005326EA" w:rsidRDefault="00FC10F2" w:rsidP="00C15563">
      <w:pPr>
        <w:pStyle w:val="Auteur"/>
        <w:rPr>
          <w:rFonts w:eastAsia="Arial Unicode MS"/>
        </w:rPr>
      </w:pPr>
      <w:r>
        <w:t>Mark Giesen</w:t>
      </w:r>
    </w:p>
    <w:p w14:paraId="58C42459" w14:textId="18F1603B" w:rsidR="00D41106" w:rsidRDefault="006C7852" w:rsidP="00C15563">
      <w:pPr>
        <w:pStyle w:val="Auteur"/>
      </w:pPr>
      <w:sdt>
        <w:sdtPr>
          <w:id w:val="1971401319"/>
          <w:placeholder>
            <w:docPart w:val="848789B132714CE7B1FCC377AB7E74DC"/>
          </w:placeholder>
          <w:date w:fullDate="2025-03-24T00:00:00Z">
            <w:dateFormat w:val="d MMMM yyyy"/>
            <w:lid w:val="nl-NL"/>
            <w:storeMappedDataAs w:val="dateTime"/>
            <w:calendar w:val="gregorian"/>
          </w:date>
        </w:sdtPr>
        <w:sdtEndPr/>
        <w:sdtContent>
          <w:r w:rsidR="004D6649">
            <w:t>24 maart 2025</w:t>
          </w:r>
        </w:sdtContent>
      </w:sdt>
    </w:p>
    <w:p w14:paraId="77B34F2F" w14:textId="77777777" w:rsidR="00B25FE7" w:rsidRDefault="00B25FE7" w:rsidP="00C15563">
      <w:pPr>
        <w:pStyle w:val="Auteur"/>
        <w:sectPr w:rsidR="00B25FE7" w:rsidSect="006159D8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 w:code="9"/>
          <w:pgMar w:top="2552" w:right="1361" w:bottom="1418" w:left="1361" w:header="709" w:footer="567" w:gutter="0"/>
          <w:cols w:space="708"/>
          <w:docGrid w:linePitch="272"/>
        </w:sectPr>
      </w:pPr>
    </w:p>
    <w:p w14:paraId="34F1AAA5" w14:textId="77777777" w:rsidR="00B76BB2" w:rsidRPr="004C20F1" w:rsidRDefault="00B76BB2" w:rsidP="006159D8">
      <w:pPr>
        <w:pStyle w:val="TOCHeading"/>
        <w:spacing w:before="0"/>
      </w:pPr>
      <w:r w:rsidRPr="00B55891">
        <w:t>INHOUDSOPGAVE</w:t>
      </w:r>
    </w:p>
    <w:p w14:paraId="362C5D6D" w14:textId="77777777" w:rsidR="004C20F1" w:rsidRPr="00977915" w:rsidRDefault="004C20F1" w:rsidP="004C20F1"/>
    <w:sdt>
      <w:sdtPr>
        <w:id w:val="1536852759"/>
        <w:docPartObj>
          <w:docPartGallery w:val="Table of Contents"/>
          <w:docPartUnique/>
        </w:docPartObj>
      </w:sdtPr>
      <w:sdtEndPr/>
      <w:sdtContent>
        <w:p w14:paraId="5F08DE23" w14:textId="77777777" w:rsidR="00842611" w:rsidRDefault="004C20F1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</w:rPr>
          </w:pPr>
          <w:r>
            <w:fldChar w:fldCharType="begin"/>
          </w:r>
          <w:r>
            <w:instrText xml:space="preserve"> TOC \o "1-3" \h \z \t "Kop 1 - geen nr;1;Bijlage;1" </w:instrText>
          </w:r>
          <w:r>
            <w:fldChar w:fldCharType="separate"/>
          </w:r>
          <w:hyperlink w:anchor="_Toc18073183" w:history="1">
            <w:r w:rsidR="00842611" w:rsidRPr="009174E0">
              <w:rPr>
                <w:rStyle w:val="Hyperlink"/>
              </w:rPr>
              <w:t>INLEIDING</w:t>
            </w:r>
            <w:r w:rsidR="00842611">
              <w:rPr>
                <w:webHidden/>
              </w:rPr>
              <w:tab/>
            </w:r>
            <w:r w:rsidR="00842611">
              <w:rPr>
                <w:webHidden/>
              </w:rPr>
              <w:fldChar w:fldCharType="begin"/>
            </w:r>
            <w:r w:rsidR="00842611">
              <w:rPr>
                <w:webHidden/>
              </w:rPr>
              <w:instrText xml:space="preserve"> PAGEREF _Toc18073183 \h </w:instrText>
            </w:r>
            <w:r w:rsidR="00842611">
              <w:rPr>
                <w:webHidden/>
              </w:rPr>
            </w:r>
            <w:r w:rsidR="00842611">
              <w:rPr>
                <w:webHidden/>
              </w:rPr>
              <w:fldChar w:fldCharType="separate"/>
            </w:r>
            <w:r w:rsidR="009878FA">
              <w:rPr>
                <w:webHidden/>
              </w:rPr>
              <w:t>3</w:t>
            </w:r>
            <w:r w:rsidR="00842611">
              <w:rPr>
                <w:webHidden/>
              </w:rPr>
              <w:fldChar w:fldCharType="end"/>
            </w:r>
          </w:hyperlink>
        </w:p>
        <w:p w14:paraId="723EBFC0" w14:textId="77777777" w:rsidR="00842611" w:rsidRDefault="00842611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</w:rPr>
          </w:pPr>
          <w:hyperlink w:anchor="_Toc18073184" w:history="1">
            <w:r w:rsidRPr="009174E0">
              <w:rPr>
                <w:rStyle w:val="Hyperlink"/>
              </w:rPr>
              <w:t>1</w:t>
            </w:r>
            <w:r>
              <w:rPr>
                <w:rFonts w:eastAsiaTheme="minorEastAsia" w:cstheme="minorBidi"/>
                <w:b w:val="0"/>
                <w:caps w:val="0"/>
                <w:color w:val="auto"/>
                <w:sz w:val="22"/>
              </w:rPr>
              <w:tab/>
            </w:r>
            <w:r w:rsidRPr="009174E0">
              <w:rPr>
                <w:rStyle w:val="Hyperlink"/>
              </w:rPr>
              <w:t>[hoofdstuktitel]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_Toc18073184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878FA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C4F1D30" w14:textId="77777777" w:rsidR="00842611" w:rsidRDefault="00842611">
          <w:pPr>
            <w:pStyle w:val="TOC2"/>
            <w:rPr>
              <w:rFonts w:eastAsiaTheme="minorEastAsia" w:cstheme="minorBidi"/>
              <w:color w:val="auto"/>
              <w:sz w:val="22"/>
            </w:rPr>
          </w:pPr>
          <w:hyperlink w:anchor="_Toc18073185" w:history="1">
            <w:r w:rsidRPr="009174E0">
              <w:rPr>
                <w:rStyle w:val="Hyperlink"/>
              </w:rPr>
              <w:t>1.1</w:t>
            </w:r>
            <w:r>
              <w:rPr>
                <w:rFonts w:eastAsiaTheme="minorEastAsia" w:cstheme="minorBidi"/>
                <w:color w:val="auto"/>
                <w:sz w:val="22"/>
              </w:rPr>
              <w:tab/>
            </w:r>
            <w:r w:rsidRPr="009174E0">
              <w:rPr>
                <w:rStyle w:val="Hyperlink"/>
              </w:rPr>
              <w:t>[Paragraaftitel]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_Toc18073185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878FA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21F9EC5" w14:textId="77777777" w:rsidR="00766E97" w:rsidRPr="004C20F1" w:rsidRDefault="004C20F1" w:rsidP="004C20F1">
          <w:pPr>
            <w:pStyle w:val="TOC1"/>
          </w:pPr>
          <w:r>
            <w:fldChar w:fldCharType="end"/>
          </w:r>
        </w:p>
      </w:sdtContent>
    </w:sdt>
    <w:bookmarkStart w:id="2" w:name="_Toc453919959" w:displacedByCustomXml="prev"/>
    <w:bookmarkStart w:id="3" w:name="_Toc453920324" w:displacedByCustomXml="prev"/>
    <w:bookmarkStart w:id="4" w:name="_Toc453921312" w:displacedByCustomXml="prev"/>
    <w:bookmarkStart w:id="5" w:name="_Toc453921523" w:displacedByCustomXml="prev"/>
    <w:bookmarkStart w:id="6" w:name="_Toc453921976" w:displacedByCustomXml="prev"/>
    <w:p w14:paraId="021AA770" w14:textId="77777777" w:rsidR="00C8424E" w:rsidRPr="004C20F1" w:rsidRDefault="00C8424E" w:rsidP="004C20F1">
      <w:r>
        <w:br w:type="page"/>
      </w:r>
    </w:p>
    <w:bookmarkEnd w:id="6"/>
    <w:bookmarkEnd w:id="5"/>
    <w:bookmarkEnd w:id="4"/>
    <w:bookmarkEnd w:id="3"/>
    <w:bookmarkEnd w:id="2"/>
    <w:p w14:paraId="7CA5D9E1" w14:textId="5067C9D1" w:rsidR="00D96F15" w:rsidRDefault="0010672C" w:rsidP="0010672C">
      <w:pPr>
        <w:pStyle w:val="Heading1"/>
      </w:pPr>
      <w:r>
        <w:t>Rubric</w:t>
      </w:r>
    </w:p>
    <w:p w14:paraId="74178997" w14:textId="77777777" w:rsidR="0010672C" w:rsidRPr="0010672C" w:rsidRDefault="0010672C" w:rsidP="0010672C"/>
    <w:p w14:paraId="01A49543" w14:textId="77777777" w:rsidR="00D96F15" w:rsidRDefault="00D96F15" w:rsidP="00D96F15">
      <w:pPr>
        <w:pStyle w:val="Heading2"/>
      </w:pPr>
      <w:r w:rsidRPr="580A9234">
        <w:t>Rubric – Activiteitendiagrammen / Procesmodellen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826"/>
        <w:gridCol w:w="1728"/>
        <w:gridCol w:w="1728"/>
        <w:gridCol w:w="1728"/>
        <w:gridCol w:w="1850"/>
      </w:tblGrid>
      <w:tr w:rsidR="00D96F15" w14:paraId="127AE232" w14:textId="77777777" w:rsidTr="0010672C">
        <w:tc>
          <w:tcPr>
            <w:tcW w:w="1826" w:type="dxa"/>
          </w:tcPr>
          <w:p w14:paraId="4971CCB4" w14:textId="77777777" w:rsidR="00D96F15" w:rsidRDefault="00D96F15">
            <w:r w:rsidRPr="73E8AD17">
              <w:t>Criterium</w:t>
            </w:r>
          </w:p>
        </w:tc>
        <w:tc>
          <w:tcPr>
            <w:tcW w:w="1728" w:type="dxa"/>
          </w:tcPr>
          <w:p w14:paraId="2DC6EA19" w14:textId="77777777" w:rsidR="00D96F15" w:rsidRDefault="00D96F15">
            <w:r w:rsidRPr="73E8AD17">
              <w:t>Excellent (4)</w:t>
            </w:r>
          </w:p>
        </w:tc>
        <w:tc>
          <w:tcPr>
            <w:tcW w:w="1728" w:type="dxa"/>
          </w:tcPr>
          <w:p w14:paraId="430F9500" w14:textId="77777777" w:rsidR="00D96F15" w:rsidRDefault="00D96F15">
            <w:r w:rsidRPr="73E8AD17">
              <w:t>Goed (3)</w:t>
            </w:r>
          </w:p>
        </w:tc>
        <w:tc>
          <w:tcPr>
            <w:tcW w:w="1728" w:type="dxa"/>
          </w:tcPr>
          <w:p w14:paraId="47D40B9F" w14:textId="77777777" w:rsidR="00D96F15" w:rsidRDefault="00D96F15">
            <w:r w:rsidRPr="73E8AD17">
              <w:t>Voldoende (2)</w:t>
            </w:r>
          </w:p>
        </w:tc>
        <w:tc>
          <w:tcPr>
            <w:tcW w:w="1850" w:type="dxa"/>
          </w:tcPr>
          <w:p w14:paraId="2CCEBECF" w14:textId="77777777" w:rsidR="00D96F15" w:rsidRDefault="00D96F15">
            <w:r w:rsidRPr="73E8AD17">
              <w:t>Onvoldoende (1)</w:t>
            </w:r>
          </w:p>
        </w:tc>
      </w:tr>
      <w:tr w:rsidR="00D96F15" w14:paraId="050BE03A" w14:textId="77777777" w:rsidTr="0010672C">
        <w:tc>
          <w:tcPr>
            <w:tcW w:w="1826" w:type="dxa"/>
          </w:tcPr>
          <w:p w14:paraId="0F444739" w14:textId="77777777" w:rsidR="00D96F15" w:rsidRDefault="00D96F15">
            <w:r w:rsidRPr="73E8AD17">
              <w:t>Proceslogica en detailniveau</w:t>
            </w:r>
          </w:p>
        </w:tc>
        <w:tc>
          <w:tcPr>
            <w:tcW w:w="1728" w:type="dxa"/>
          </w:tcPr>
          <w:p w14:paraId="496D0BE1" w14:textId="77777777" w:rsidR="00D96F15" w:rsidRDefault="00D96F15">
            <w:r w:rsidRPr="73E8AD17">
              <w:t>Logisch, volledig en correct procesverloop; juiste granulariteit</w:t>
            </w:r>
          </w:p>
        </w:tc>
        <w:tc>
          <w:tcPr>
            <w:tcW w:w="1728" w:type="dxa"/>
          </w:tcPr>
          <w:p w14:paraId="776D9D16" w14:textId="77777777" w:rsidR="00D96F15" w:rsidRDefault="00D96F15">
            <w:r w:rsidRPr="73E8AD17">
              <w:t>Grotendeels logisch en correct; detailniveau acceptabel</w:t>
            </w:r>
          </w:p>
        </w:tc>
        <w:tc>
          <w:tcPr>
            <w:tcW w:w="1728" w:type="dxa"/>
          </w:tcPr>
          <w:p w14:paraId="433059D7" w14:textId="77777777" w:rsidR="00D96F15" w:rsidRDefault="00D96F15">
            <w:r w:rsidRPr="73E8AD17">
              <w:t>Enigszins logisch, maar beperkt detail of fouten</w:t>
            </w:r>
          </w:p>
        </w:tc>
        <w:tc>
          <w:tcPr>
            <w:tcW w:w="1850" w:type="dxa"/>
          </w:tcPr>
          <w:p w14:paraId="30F368E5" w14:textId="77777777" w:rsidR="00D96F15" w:rsidRDefault="00D96F15">
            <w:r w:rsidRPr="73E8AD17">
              <w:t>Proces onduidelijk of foutief gemodelleerd</w:t>
            </w:r>
          </w:p>
        </w:tc>
      </w:tr>
      <w:tr w:rsidR="00D96F15" w14:paraId="438A4726" w14:textId="77777777" w:rsidTr="0010672C">
        <w:tc>
          <w:tcPr>
            <w:tcW w:w="1826" w:type="dxa"/>
          </w:tcPr>
          <w:p w14:paraId="33A5CC0A" w14:textId="77777777" w:rsidR="00D96F15" w:rsidRDefault="00D96F15">
            <w:r w:rsidRPr="73E8AD17">
              <w:t>Dekking van kernfunctionaliteit</w:t>
            </w:r>
          </w:p>
        </w:tc>
        <w:tc>
          <w:tcPr>
            <w:tcW w:w="1728" w:type="dxa"/>
          </w:tcPr>
          <w:p w14:paraId="7A917398" w14:textId="77777777" w:rsidR="00D96F15" w:rsidRDefault="00D96F15">
            <w:r w:rsidRPr="73E8AD17">
              <w:t>Belangrijkste processen van het systeem zijn gemodelleerd</w:t>
            </w:r>
          </w:p>
        </w:tc>
        <w:tc>
          <w:tcPr>
            <w:tcW w:w="1728" w:type="dxa"/>
          </w:tcPr>
          <w:p w14:paraId="390C97DD" w14:textId="77777777" w:rsidR="00D96F15" w:rsidRDefault="00D96F15">
            <w:r w:rsidRPr="73E8AD17">
              <w:t>Meeste kernprocessen zijn aanwezig</w:t>
            </w:r>
          </w:p>
        </w:tc>
        <w:tc>
          <w:tcPr>
            <w:tcW w:w="1728" w:type="dxa"/>
          </w:tcPr>
          <w:p w14:paraId="332AC6B0" w14:textId="77777777" w:rsidR="00D96F15" w:rsidRDefault="00D96F15">
            <w:r w:rsidRPr="73E8AD17">
              <w:t>Enkele kernprocessen ontbreken</w:t>
            </w:r>
          </w:p>
        </w:tc>
        <w:tc>
          <w:tcPr>
            <w:tcW w:w="1850" w:type="dxa"/>
          </w:tcPr>
          <w:p w14:paraId="0B1519C5" w14:textId="77777777" w:rsidR="00D96F15" w:rsidRDefault="00D96F15">
            <w:r w:rsidRPr="73E8AD17">
              <w:t>Kernfunctionaliteit nauwelijks gemodelleerd</w:t>
            </w:r>
          </w:p>
        </w:tc>
      </w:tr>
      <w:tr w:rsidR="00D96F15" w14:paraId="37FF891C" w14:textId="77777777" w:rsidTr="0010672C">
        <w:tc>
          <w:tcPr>
            <w:tcW w:w="1826" w:type="dxa"/>
          </w:tcPr>
          <w:p w14:paraId="2AD85991" w14:textId="77777777" w:rsidR="00D96F15" w:rsidRDefault="00D96F15">
            <w:r w:rsidRPr="73E8AD17">
              <w:t>Leesbaarheid en notatiegebruik</w:t>
            </w:r>
          </w:p>
        </w:tc>
        <w:tc>
          <w:tcPr>
            <w:tcW w:w="1728" w:type="dxa"/>
          </w:tcPr>
          <w:p w14:paraId="48F0E492" w14:textId="77777777" w:rsidR="00D96F15" w:rsidRDefault="00D96F15">
            <w:r w:rsidRPr="73E8AD17">
              <w:t>Diagrammen zijn overzichtelijk en volgens conventies opgesteld</w:t>
            </w:r>
          </w:p>
        </w:tc>
        <w:tc>
          <w:tcPr>
            <w:tcW w:w="1728" w:type="dxa"/>
          </w:tcPr>
          <w:p w14:paraId="5C7D8729" w14:textId="77777777" w:rsidR="00D96F15" w:rsidRDefault="00D96F15">
            <w:r w:rsidRPr="73E8AD17">
              <w:t>Meestal goed leesbaar, enkele inconsistenties</w:t>
            </w:r>
          </w:p>
        </w:tc>
        <w:tc>
          <w:tcPr>
            <w:tcW w:w="1728" w:type="dxa"/>
          </w:tcPr>
          <w:p w14:paraId="56B70CBB" w14:textId="77777777" w:rsidR="00D96F15" w:rsidRDefault="00D96F15">
            <w:r w:rsidRPr="73E8AD17">
              <w:t>Onvolledig of rommelig opgesteld</w:t>
            </w:r>
          </w:p>
        </w:tc>
        <w:tc>
          <w:tcPr>
            <w:tcW w:w="1850" w:type="dxa"/>
          </w:tcPr>
          <w:p w14:paraId="47703DCC" w14:textId="77777777" w:rsidR="00D96F15" w:rsidRDefault="00D96F15">
            <w:r w:rsidRPr="73E8AD17">
              <w:t>Onduidelijke of foutieve symboliek gebruikt</w:t>
            </w:r>
          </w:p>
        </w:tc>
      </w:tr>
    </w:tbl>
    <w:p w14:paraId="613BD462" w14:textId="77777777" w:rsidR="00D96F15" w:rsidRDefault="00D96F15" w:rsidP="00D96F15"/>
    <w:p w14:paraId="66BE454D" w14:textId="77777777" w:rsidR="00842611" w:rsidRDefault="00842611" w:rsidP="001936D8"/>
    <w:p w14:paraId="2C758825" w14:textId="77777777" w:rsidR="00A2276E" w:rsidRDefault="00A2276E" w:rsidP="00696BCE">
      <w:pPr>
        <w:tabs>
          <w:tab w:val="left" w:pos="6960"/>
        </w:tabs>
        <w:spacing w:after="160" w:line="259" w:lineRule="auto"/>
      </w:pPr>
      <w:r w:rsidRPr="00210074">
        <w:br w:type="page"/>
      </w:r>
    </w:p>
    <w:bookmarkStart w:id="7" w:name="_Toc18073184"/>
    <w:p w14:paraId="33F4BFDF" w14:textId="77777777" w:rsidR="00C1272F" w:rsidRPr="00B76BB2" w:rsidRDefault="006C7852" w:rsidP="004C20F1">
      <w:pPr>
        <w:pStyle w:val="Heading1"/>
      </w:pPr>
      <w:sdt>
        <w:sdtPr>
          <w:id w:val="1838117392"/>
          <w:placeholder>
            <w:docPart w:val="3E7EF9E3046748E288DE518C26997178"/>
          </w:placeholder>
          <w:temporary/>
          <w:showingPlcHdr/>
        </w:sdtPr>
        <w:sdtEndPr/>
        <w:sdtContent>
          <w:r w:rsidR="007266C6">
            <w:rPr>
              <w:rStyle w:val="PlaceholderText"/>
            </w:rPr>
            <w:t>[hoofdstuktitel]</w:t>
          </w:r>
        </w:sdtContent>
      </w:sdt>
      <w:bookmarkEnd w:id="7"/>
    </w:p>
    <w:p w14:paraId="4F718BFA" w14:textId="77777777" w:rsidR="00C1272F" w:rsidRDefault="00C1272F" w:rsidP="003E475C">
      <w:pPr>
        <w:spacing w:after="76" w:line="259" w:lineRule="auto"/>
        <w:ind w:left="11" w:hanging="11"/>
      </w:pPr>
    </w:p>
    <w:p w14:paraId="5213D7FA" w14:textId="77777777" w:rsidR="00C1272F" w:rsidRDefault="006C7852">
      <w:pPr>
        <w:spacing w:after="98" w:line="259" w:lineRule="auto"/>
      </w:pPr>
      <w:sdt>
        <w:sdtPr>
          <w:id w:val="835500411"/>
          <w:placeholder>
            <w:docPart w:val="271DB4F5991E409AB04DCC924E03CC49"/>
          </w:placeholder>
          <w:temporary/>
          <w:showingPlcHdr/>
        </w:sdtPr>
        <w:sdtEndPr/>
        <w:sdtContent>
          <w:r w:rsidR="007266C6">
            <w:rPr>
              <w:rStyle w:val="PlaceholderText"/>
            </w:rPr>
            <w:t>[Klik hier als je tekst wilt invoeren.]</w:t>
          </w:r>
        </w:sdtContent>
      </w:sdt>
    </w:p>
    <w:p w14:paraId="5E5169B6" w14:textId="77777777" w:rsidR="007266C6" w:rsidRPr="00A670C7" w:rsidRDefault="007266C6">
      <w:pPr>
        <w:spacing w:after="98" w:line="259" w:lineRule="auto"/>
        <w:rPr>
          <w:color w:val="auto"/>
        </w:rPr>
      </w:pPr>
    </w:p>
    <w:bookmarkStart w:id="8" w:name="_Toc18073185"/>
    <w:p w14:paraId="7451476D" w14:textId="77777777" w:rsidR="00C1272F" w:rsidRPr="00B76BB2" w:rsidRDefault="006C7852" w:rsidP="00254AF4">
      <w:pPr>
        <w:pStyle w:val="Heading2"/>
      </w:pPr>
      <w:sdt>
        <w:sdtPr>
          <w:id w:val="-1867437649"/>
          <w:placeholder>
            <w:docPart w:val="0EF66BFAE4424B3691C2373714DE1F42"/>
          </w:placeholder>
          <w:temporary/>
          <w:showingPlcHdr/>
        </w:sdtPr>
        <w:sdtEndPr/>
        <w:sdtContent>
          <w:r w:rsidR="007266C6">
            <w:rPr>
              <w:rStyle w:val="PlaceholderText"/>
            </w:rPr>
            <w:t>[Paragraaftitel]</w:t>
          </w:r>
        </w:sdtContent>
      </w:sdt>
      <w:bookmarkEnd w:id="8"/>
    </w:p>
    <w:p w14:paraId="6D2E1868" w14:textId="77777777" w:rsidR="0070065C" w:rsidRPr="00A670C7" w:rsidRDefault="006C7852" w:rsidP="00254AF4">
      <w:sdt>
        <w:sdtPr>
          <w:id w:val="-1913077080"/>
          <w:placeholder>
            <w:docPart w:val="2FB32AD776CE4BCFBCDF6746FE417C05"/>
          </w:placeholder>
          <w:temporary/>
          <w:showingPlcHdr/>
        </w:sdtPr>
        <w:sdtEndPr/>
        <w:sdtContent>
          <w:r w:rsidR="007266C6">
            <w:rPr>
              <w:rStyle w:val="PlaceholderText"/>
            </w:rPr>
            <w:t>[Klik hier als je tekst wilt invoeren.]</w:t>
          </w:r>
        </w:sdtContent>
      </w:sdt>
    </w:p>
    <w:p w14:paraId="1C6B38B5" w14:textId="77777777" w:rsidR="0070065C" w:rsidRDefault="0070065C" w:rsidP="00037EEB">
      <w:pPr>
        <w:rPr>
          <w:color w:val="auto"/>
        </w:rPr>
      </w:pPr>
    </w:p>
    <w:p w14:paraId="586B3305" w14:textId="77777777" w:rsidR="008F4499" w:rsidRDefault="008F4499">
      <w:pPr>
        <w:spacing w:after="160" w:line="259" w:lineRule="auto"/>
        <w:rPr>
          <w:rFonts w:eastAsiaTheme="minorEastAsia"/>
          <w:color w:val="auto"/>
          <w:szCs w:val="20"/>
        </w:rPr>
      </w:pPr>
      <w:r>
        <w:rPr>
          <w:rFonts w:eastAsiaTheme="minorEastAsia"/>
          <w:color w:val="auto"/>
          <w:szCs w:val="20"/>
        </w:rPr>
        <w:br w:type="page"/>
      </w:r>
    </w:p>
    <w:p w14:paraId="23913AA8" w14:textId="77777777" w:rsidR="00844E0A" w:rsidRPr="00844E0A" w:rsidRDefault="00037EEB" w:rsidP="00844E0A">
      <w:pPr>
        <w:spacing w:line="24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1" layoutInCell="1" allowOverlap="1" wp14:anchorId="158411D4" wp14:editId="06ACC0D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70470" cy="10677525"/>
                <wp:effectExtent l="0" t="0" r="0" b="9525"/>
                <wp:wrapNone/>
                <wp:docPr id="4" name="Groe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70470" cy="10677525"/>
                          <a:chOff x="0" y="0"/>
                          <a:chExt cx="7572375" cy="10677525"/>
                        </a:xfrm>
                      </wpg:grpSpPr>
                      <pic:pic xmlns:pic="http://schemas.openxmlformats.org/drawingml/2006/picture">
                        <pic:nvPicPr>
                          <pic:cNvPr id="1" name="Afbeelding 1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047875" y="3943350"/>
                            <a:ext cx="3455670" cy="2235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Rechthoek 2"/>
                        <wps:cNvSpPr/>
                        <wps:spPr>
                          <a:xfrm>
                            <a:off x="0" y="0"/>
                            <a:ext cx="5569897" cy="97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hthoek 3"/>
                        <wps:cNvSpPr/>
                        <wps:spPr>
                          <a:xfrm>
                            <a:off x="0" y="9705975"/>
                            <a:ext cx="7572375" cy="97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2DDE92" id="Groep 4" o:spid="_x0000_s1026" style="position:absolute;margin-left:0;margin-top:0;width:596.1pt;height:840.75pt;z-index:251658240;mso-position-horizontal-relative:page;mso-position-vertical-relative:page;mso-width-relative:margin;mso-height-relative:margin" coordsize="75723,1067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Afbeelding 1" o:spid="_x0000_s1027" type="#_x0000_t75" style="position:absolute;left:20478;top:39433;width:34557;height:223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">
                  <v:imagedata r:id="rId18" o:title=""/>
                </v:shape>
                <v:rect id="Rechthoek 2" o:spid="_x0000_s1028" style="position:absolute;width:55698;height:9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" fillcolor="white [3201]" stroked="f" strokeweight="1pt"/>
                <v:rect id="Rechthoek 3" o:spid="_x0000_s1029" style="position:absolute;top:97059;width:75723;height:9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" fillcolor="white [3201]" stroked="f" strokeweight="1pt"/>
                <w10:wrap anchorx="page" anchory="page"/>
                <w10:anchorlock/>
              </v:group>
            </w:pict>
          </mc:Fallback>
        </mc:AlternateContent>
      </w:r>
    </w:p>
    <w:sectPr w:rsidR="00844E0A" w:rsidRPr="00844E0A" w:rsidSect="009878FA">
      <w:headerReference w:type="default" r:id="rId19"/>
      <w:footerReference w:type="default" r:id="rId20"/>
      <w:pgSz w:w="11906" w:h="16838" w:code="9"/>
      <w:pgMar w:top="2268" w:right="1361" w:bottom="1418" w:left="1361" w:header="709" w:footer="652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7E41AE" w14:textId="77777777" w:rsidR="0047504D" w:rsidRDefault="0047504D">
      <w:pPr>
        <w:spacing w:line="240" w:lineRule="auto"/>
      </w:pPr>
      <w:r>
        <w:separator/>
      </w:r>
    </w:p>
  </w:endnote>
  <w:endnote w:type="continuationSeparator" w:id="0">
    <w:p w14:paraId="04350350" w14:textId="77777777" w:rsidR="0047504D" w:rsidRDefault="0047504D">
      <w:pPr>
        <w:spacing w:line="240" w:lineRule="auto"/>
      </w:pPr>
      <w:r>
        <w:continuationSeparator/>
      </w:r>
    </w:p>
  </w:endnote>
  <w:endnote w:type="continuationNotice" w:id="1">
    <w:p w14:paraId="48AB865A" w14:textId="77777777" w:rsidR="0047504D" w:rsidRDefault="0047504D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Condensed SemiBold">
    <w:altName w:val="Arial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8AA89A" w14:textId="77777777" w:rsidR="00B76BB2" w:rsidRPr="00C4788D" w:rsidRDefault="00B76BB2">
    <w:pPr>
      <w:spacing w:after="160" w:line="259" w:lineRule="auto"/>
      <w:rPr>
        <w:sz w:val="16"/>
        <w:szCs w:val="16"/>
      </w:rPr>
    </w:pPr>
  </w:p>
  <w:p w14:paraId="4672E261" w14:textId="77777777" w:rsidR="00B76BB2" w:rsidRDefault="00B76BB2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46CB02" w14:textId="77777777" w:rsidR="00B76BB2" w:rsidRPr="00B25FE7" w:rsidRDefault="002539D2" w:rsidP="005326EA">
    <w:pPr>
      <w:pStyle w:val="Footer"/>
      <w:tabs>
        <w:tab w:val="clear" w:pos="9185"/>
        <w:tab w:val="right" w:pos="9184"/>
      </w:tabs>
    </w:pPr>
    <w:bookmarkStart w:id="0" w:name="_Hlk182764464"/>
    <w:bookmarkStart w:id="1" w:name="_Hlk182764465"/>
    <w:r>
      <w:rPr>
        <w:noProof/>
      </w:rPr>
      <w:drawing>
        <wp:anchor distT="0" distB="0" distL="114300" distR="114300" simplePos="0" relativeHeight="251658244" behindDoc="0" locked="0" layoutInCell="1" allowOverlap="1" wp14:anchorId="0688828F" wp14:editId="3E056025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1908000" cy="824400"/>
          <wp:effectExtent l="0" t="0" r="0" b="0"/>
          <wp:wrapNone/>
          <wp:docPr id="2" name="Graphic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04-HAN_woordmerk_descriptor-CMYK.sv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8000" cy="82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End w:id="0"/>
    <w:bookmarkEnd w:id="1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6C22AE" w14:textId="77777777" w:rsidR="00365A68" w:rsidRDefault="00365A68">
    <w:pPr>
      <w:pStyle w:val="Footer"/>
    </w:pPr>
    <w:r w:rsidRPr="00DB6A02">
      <w:rPr>
        <w:noProof/>
      </w:rPr>
      <w:drawing>
        <wp:anchor distT="0" distB="0" distL="114300" distR="114300" simplePos="0" relativeHeight="251658240" behindDoc="1" locked="0" layoutInCell="1" allowOverlap="1" wp14:anchorId="0253E982" wp14:editId="6831CE01">
          <wp:simplePos x="0" y="0"/>
          <wp:positionH relativeFrom="page">
            <wp:posOffset>0</wp:posOffset>
          </wp:positionH>
          <wp:positionV relativeFrom="page">
            <wp:posOffset>9401175</wp:posOffset>
          </wp:positionV>
          <wp:extent cx="7559675" cy="1287780"/>
          <wp:effectExtent l="0" t="0" r="3175" b="7620"/>
          <wp:wrapNone/>
          <wp:docPr id="6" name="Afbeelding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Blad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7947"/>
                  <a:stretch/>
                </pic:blipFill>
                <pic:spPr bwMode="auto">
                  <a:xfrm>
                    <a:off x="0" y="0"/>
                    <a:ext cx="7559675" cy="12877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Arial" w:hAnsi="Arial" w:cs="Arial"/>
        <w:szCs w:val="16"/>
      </w:rPr>
      <w:id w:val="-159155070"/>
      <w:docPartObj>
        <w:docPartGallery w:val="Page Numbers (Bottom of Page)"/>
        <w:docPartUnique/>
      </w:docPartObj>
    </w:sdtPr>
    <w:sdtEndPr/>
    <w:sdtContent>
      <w:p w14:paraId="24BD0138" w14:textId="77777777" w:rsidR="00B25FE7" w:rsidRDefault="002539D2" w:rsidP="00D7200F">
        <w:pPr>
          <w:pStyle w:val="Footer"/>
          <w:rPr>
            <w:rFonts w:ascii="Arial" w:hAnsi="Arial" w:cs="Arial"/>
            <w:szCs w:val="16"/>
          </w:rPr>
        </w:pPr>
        <w:r>
          <w:rPr>
            <w:noProof/>
          </w:rPr>
          <w:drawing>
            <wp:anchor distT="0" distB="0" distL="114300" distR="114300" simplePos="0" relativeHeight="251658245" behindDoc="0" locked="0" layoutInCell="1" allowOverlap="1" wp14:anchorId="42B1A701" wp14:editId="34609D0B">
              <wp:simplePos x="0" y="0"/>
              <wp:positionH relativeFrom="page">
                <wp:align>right</wp:align>
              </wp:positionH>
              <wp:positionV relativeFrom="page">
                <wp:align>bottom</wp:align>
              </wp:positionV>
              <wp:extent cx="1908000" cy="824400"/>
              <wp:effectExtent l="0" t="0" r="0" b="0"/>
              <wp:wrapNone/>
              <wp:docPr id="1913388982" name="Graphic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21622192" name="Graphic 8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2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08000" cy="824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  <w:sdt>
        <w:sdtPr>
          <w:rPr>
            <w:rFonts w:ascii="Arial" w:hAnsi="Arial" w:cs="Arial"/>
            <w:szCs w:val="16"/>
          </w:rPr>
          <w:id w:val="-503436793"/>
          <w:docPartObj>
            <w:docPartGallery w:val="Page Numbers (Bottom of Page)"/>
            <w:docPartUnique/>
          </w:docPartObj>
        </w:sdtPr>
        <w:sdtEndPr/>
        <w:sdtContent>
          <w:p w14:paraId="01E4768C" w14:textId="77777777" w:rsidR="00B25FE7" w:rsidRDefault="00B25FE7" w:rsidP="00B25FE7">
            <w:pPr>
              <w:pStyle w:val="Footer"/>
              <w:tabs>
                <w:tab w:val="clear" w:pos="9185"/>
                <w:tab w:val="right" w:pos="9184"/>
              </w:tabs>
              <w:rPr>
                <w:rFonts w:ascii="Arial" w:hAnsi="Arial" w:cs="Arial"/>
                <w:szCs w:val="16"/>
              </w:rPr>
            </w:pPr>
          </w:p>
          <w:p w14:paraId="34A48AFD" w14:textId="77C88CC0" w:rsidR="00B25FE7" w:rsidRPr="009878FA" w:rsidRDefault="006C7852" w:rsidP="009878FA">
            <w:pPr>
              <w:pStyle w:val="Footer"/>
              <w:tabs>
                <w:tab w:val="clear" w:pos="9185"/>
                <w:tab w:val="center" w:pos="4536"/>
              </w:tabs>
            </w:pPr>
            <w:sdt>
              <w:sdtPr>
                <w:rPr>
                  <w:caps/>
                </w:rPr>
                <w:tag w:val=""/>
                <w:id w:val="-1879925565"/>
                <w:placeholder>
                  <w:docPart w:val="695F99AFA15D41F4AA009E19198346B6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/>
              </w:sdtPr>
              <w:sdtEndPr/>
              <w:sdtContent>
                <w:r w:rsidR="00BC22A7">
                  <w:rPr>
                    <w:caps/>
                  </w:rPr>
                  <w:t>GECOMBINEERDE RUBRICS – BEOORDELING TEST (SCENARIO TESTING CEM KANER - ISO 29119)</w:t>
                </w:r>
              </w:sdtContent>
            </w:sdt>
            <w:r w:rsidR="009878FA">
              <w:rPr>
                <w:caps/>
              </w:rPr>
              <w:tab/>
            </w:r>
            <w:r w:rsidR="009878FA" w:rsidRPr="00C4788D">
              <w:fldChar w:fldCharType="begin"/>
            </w:r>
            <w:r w:rsidR="009878FA" w:rsidRPr="00C4788D">
              <w:instrText>PAGE   \* MERGEFORMAT</w:instrText>
            </w:r>
            <w:r w:rsidR="009878FA" w:rsidRPr="00C4788D">
              <w:fldChar w:fldCharType="separate"/>
            </w:r>
            <w:r w:rsidR="009878FA">
              <w:t>2</w:t>
            </w:r>
            <w:r w:rsidR="009878FA" w:rsidRPr="00C4788D">
              <w:fldChar w:fldCharType="end"/>
            </w:r>
            <w:r w:rsidR="009878FA">
              <w:t>/</w:t>
            </w:r>
            <w:fldSimple w:instr=" NUMPAGES   \* MERGEFORMAT ">
              <w:r w:rsidR="009878FA">
                <w:t>5</w:t>
              </w:r>
            </w:fldSimple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4BCB3F" w14:textId="77777777" w:rsidR="0047504D" w:rsidRDefault="0047504D">
      <w:pPr>
        <w:spacing w:line="240" w:lineRule="auto"/>
      </w:pPr>
      <w:r>
        <w:separator/>
      </w:r>
    </w:p>
  </w:footnote>
  <w:footnote w:type="continuationSeparator" w:id="0">
    <w:p w14:paraId="35F76458" w14:textId="77777777" w:rsidR="0047504D" w:rsidRDefault="0047504D">
      <w:pPr>
        <w:spacing w:line="240" w:lineRule="auto"/>
      </w:pPr>
      <w:r>
        <w:continuationSeparator/>
      </w:r>
    </w:p>
  </w:footnote>
  <w:footnote w:type="continuationNotice" w:id="1">
    <w:p w14:paraId="6FC3CE7B" w14:textId="77777777" w:rsidR="0047504D" w:rsidRDefault="0047504D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2FB992" w14:textId="77777777" w:rsidR="00B76BB2" w:rsidRDefault="00B76BB2">
    <w:pPr>
      <w:spacing w:after="160" w:line="259" w:lineRule="auto"/>
    </w:pPr>
  </w:p>
  <w:p w14:paraId="1AEED2A9" w14:textId="77777777" w:rsidR="00B76BB2" w:rsidRDefault="00B76BB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21B02D" w14:textId="77777777" w:rsidR="00B25FE7" w:rsidRDefault="002539D2" w:rsidP="00B25FE7">
    <w:pPr>
      <w:tabs>
        <w:tab w:val="left" w:pos="1350"/>
      </w:tabs>
      <w:spacing w:after="160" w:line="259" w:lineRule="auto"/>
    </w:pPr>
    <w:r w:rsidRPr="00DB6A02">
      <w:rPr>
        <w:noProof/>
      </w:rPr>
      <w:drawing>
        <wp:anchor distT="0" distB="0" distL="114300" distR="114300" simplePos="0" relativeHeight="251658242" behindDoc="1" locked="0" layoutInCell="1" allowOverlap="1" wp14:anchorId="65FDFDED" wp14:editId="5C0352B3">
          <wp:simplePos x="0" y="0"/>
          <wp:positionH relativeFrom="page">
            <wp:posOffset>360045</wp:posOffset>
          </wp:positionH>
          <wp:positionV relativeFrom="page">
            <wp:posOffset>0</wp:posOffset>
          </wp:positionV>
          <wp:extent cx="4676400" cy="3258000"/>
          <wp:effectExtent l="0" t="0" r="0" b="0"/>
          <wp:wrapNone/>
          <wp:docPr id="18" name="Afbeelding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Blad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 bwMode="auto">
                  <a:xfrm>
                    <a:off x="0" y="0"/>
                    <a:ext cx="4676400" cy="3258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47083EA" w14:textId="77777777" w:rsidR="00B25FE7" w:rsidRDefault="00B25FE7" w:rsidP="00B25FE7">
    <w:pPr>
      <w:spacing w:after="160" w:line="259" w:lineRule="auto"/>
    </w:pPr>
  </w:p>
  <w:p w14:paraId="2B81927C" w14:textId="77777777" w:rsidR="00B25FE7" w:rsidRDefault="00B25FE7" w:rsidP="00B25FE7">
    <w:pPr>
      <w:spacing w:after="160" w:line="259" w:lineRule="auto"/>
    </w:pPr>
  </w:p>
  <w:p w14:paraId="24DD56CC" w14:textId="77777777" w:rsidR="00B25FE7" w:rsidRDefault="00B25FE7" w:rsidP="00B25FE7">
    <w:pPr>
      <w:spacing w:after="160" w:line="259" w:lineRule="auto"/>
    </w:pPr>
  </w:p>
  <w:p w14:paraId="5A5788FB" w14:textId="77777777" w:rsidR="00B25FE7" w:rsidRDefault="00B25FE7" w:rsidP="00B25FE7">
    <w:pPr>
      <w:spacing w:after="160" w:line="259" w:lineRule="auto"/>
    </w:pPr>
  </w:p>
  <w:p w14:paraId="6B2ED9DA" w14:textId="77777777" w:rsidR="00B25FE7" w:rsidRDefault="00B25FE7" w:rsidP="00B25FE7">
    <w:pPr>
      <w:spacing w:after="160" w:line="259" w:lineRule="auto"/>
    </w:pPr>
  </w:p>
  <w:p w14:paraId="7F6863C5" w14:textId="77777777" w:rsidR="00B25FE7" w:rsidRDefault="00B25FE7" w:rsidP="00B25FE7">
    <w:pPr>
      <w:spacing w:after="160" w:line="259" w:lineRule="auto"/>
    </w:pPr>
  </w:p>
  <w:p w14:paraId="62C88C34" w14:textId="77777777" w:rsidR="00B25FE7" w:rsidRDefault="00B25FE7" w:rsidP="00B25FE7">
    <w:pPr>
      <w:spacing w:after="160" w:line="259" w:lineRule="auto"/>
    </w:pPr>
  </w:p>
  <w:p w14:paraId="42B788AC" w14:textId="77777777" w:rsidR="00B25FE7" w:rsidRDefault="00B25FE7" w:rsidP="00B25FE7">
    <w:pPr>
      <w:spacing w:after="160" w:line="259" w:lineRule="auto"/>
    </w:pPr>
  </w:p>
  <w:p w14:paraId="160309E6" w14:textId="77777777" w:rsidR="00B25FE7" w:rsidRDefault="00B25FE7" w:rsidP="00B25FE7">
    <w:pPr>
      <w:spacing w:after="160" w:line="259" w:lineRule="auto"/>
    </w:pPr>
  </w:p>
  <w:p w14:paraId="0D9F871D" w14:textId="77777777" w:rsidR="00B25FE7" w:rsidRDefault="00B25FE7" w:rsidP="00B25FE7">
    <w:pPr>
      <w:spacing w:after="160" w:line="259" w:lineRule="auto"/>
    </w:pPr>
  </w:p>
  <w:p w14:paraId="3C0F0CBF" w14:textId="77777777" w:rsidR="00B25FE7" w:rsidRDefault="00B25FE7" w:rsidP="00B25FE7">
    <w:pPr>
      <w:spacing w:after="160" w:line="259" w:lineRule="auto"/>
    </w:pPr>
  </w:p>
  <w:p w14:paraId="2868D17B" w14:textId="77777777" w:rsidR="00B25FE7" w:rsidRDefault="00B25FE7" w:rsidP="00B25FE7">
    <w:pPr>
      <w:spacing w:after="160" w:line="259" w:lineRule="auto"/>
    </w:pPr>
  </w:p>
  <w:p w14:paraId="58392A35" w14:textId="77777777" w:rsidR="00B25FE7" w:rsidRDefault="00B25FE7" w:rsidP="00B25FE7">
    <w:pPr>
      <w:spacing w:after="160" w:line="259" w:lineRule="auto"/>
    </w:pPr>
  </w:p>
  <w:p w14:paraId="24151AE2" w14:textId="77777777" w:rsidR="00842611" w:rsidRPr="00B25FE7" w:rsidRDefault="00842611" w:rsidP="00B25FE7">
    <w:pPr>
      <w:spacing w:after="160" w:line="259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F8F23A" w14:textId="77777777" w:rsidR="00435586" w:rsidRDefault="00435586" w:rsidP="00B25FE7">
    <w:pPr>
      <w:tabs>
        <w:tab w:val="left" w:pos="1350"/>
      </w:tabs>
      <w:spacing w:after="160" w:line="259" w:lineRule="auto"/>
    </w:pPr>
  </w:p>
  <w:p w14:paraId="5A716B51" w14:textId="77777777" w:rsidR="00435586" w:rsidRDefault="00435586">
    <w:pPr>
      <w:spacing w:after="160" w:line="259" w:lineRule="auto"/>
    </w:pPr>
  </w:p>
  <w:p w14:paraId="4C2EF0DF" w14:textId="77777777" w:rsidR="00435586" w:rsidRDefault="00435586">
    <w:pPr>
      <w:spacing w:after="160" w:line="259" w:lineRule="auto"/>
    </w:pPr>
  </w:p>
  <w:p w14:paraId="3FDB6AD0" w14:textId="77777777" w:rsidR="00435586" w:rsidRDefault="00435586">
    <w:pPr>
      <w:spacing w:after="160" w:line="259" w:lineRule="auto"/>
    </w:pPr>
  </w:p>
  <w:p w14:paraId="5F9D7232" w14:textId="77777777" w:rsidR="00435586" w:rsidRDefault="00435586">
    <w:pPr>
      <w:spacing w:after="160" w:line="259" w:lineRule="auto"/>
    </w:pPr>
  </w:p>
  <w:p w14:paraId="3632D0B1" w14:textId="77777777" w:rsidR="00435586" w:rsidRDefault="00435586">
    <w:pPr>
      <w:spacing w:after="160" w:line="259" w:lineRule="auto"/>
    </w:pPr>
  </w:p>
  <w:p w14:paraId="567CD8B0" w14:textId="77777777" w:rsidR="00435586" w:rsidRDefault="00435586">
    <w:pPr>
      <w:spacing w:after="160" w:line="259" w:lineRule="auto"/>
    </w:pPr>
  </w:p>
  <w:p w14:paraId="0E91AF3B" w14:textId="77777777" w:rsidR="00435586" w:rsidRDefault="00435586">
    <w:pPr>
      <w:spacing w:after="160" w:line="259" w:lineRule="auto"/>
    </w:pPr>
  </w:p>
  <w:p w14:paraId="05FC355E" w14:textId="77777777" w:rsidR="00435586" w:rsidRDefault="00435586">
    <w:pPr>
      <w:spacing w:after="160" w:line="259" w:lineRule="auto"/>
    </w:pPr>
  </w:p>
  <w:p w14:paraId="3797FCD7" w14:textId="77777777" w:rsidR="00435586" w:rsidRDefault="00435586">
    <w:pPr>
      <w:spacing w:after="160" w:line="259" w:lineRule="auto"/>
    </w:pPr>
  </w:p>
  <w:p w14:paraId="5CCB8597" w14:textId="77777777" w:rsidR="00435586" w:rsidRDefault="00435586">
    <w:pPr>
      <w:spacing w:after="160" w:line="259" w:lineRule="auto"/>
    </w:pPr>
  </w:p>
  <w:p w14:paraId="06D0E89F" w14:textId="77777777" w:rsidR="00435586" w:rsidRDefault="00435586">
    <w:pPr>
      <w:spacing w:after="160" w:line="259" w:lineRule="auto"/>
    </w:pPr>
  </w:p>
  <w:p w14:paraId="1778CB6B" w14:textId="77777777" w:rsidR="00435586" w:rsidRDefault="00435586">
    <w:pPr>
      <w:spacing w:after="160" w:line="259" w:lineRule="auto"/>
    </w:pPr>
  </w:p>
  <w:p w14:paraId="10208F6E" w14:textId="77777777" w:rsidR="00435586" w:rsidRDefault="00435586">
    <w:pPr>
      <w:spacing w:after="160" w:line="259" w:lineRule="auto"/>
    </w:pPr>
  </w:p>
  <w:p w14:paraId="4C2B3458" w14:textId="77777777" w:rsidR="00B76BB2" w:rsidRDefault="00365A68">
    <w:pPr>
      <w:spacing w:after="160" w:line="259" w:lineRule="auto"/>
    </w:pPr>
    <w:r w:rsidRPr="00DB6A02">
      <w:rPr>
        <w:noProof/>
      </w:rPr>
      <w:drawing>
        <wp:anchor distT="0" distB="0" distL="114300" distR="114300" simplePos="0" relativeHeight="251658241" behindDoc="1" locked="0" layoutInCell="1" allowOverlap="1" wp14:anchorId="6F464E1F" wp14:editId="772FDD91">
          <wp:simplePos x="0" y="0"/>
          <wp:positionH relativeFrom="page">
            <wp:posOffset>161925</wp:posOffset>
          </wp:positionH>
          <wp:positionV relativeFrom="page">
            <wp:align>top</wp:align>
          </wp:positionV>
          <wp:extent cx="4676400" cy="3258000"/>
          <wp:effectExtent l="0" t="0" r="0" b="0"/>
          <wp:wrapNone/>
          <wp:docPr id="7" name="Afbeelding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Blad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 bwMode="auto">
                  <a:xfrm>
                    <a:off x="0" y="0"/>
                    <a:ext cx="4676400" cy="3258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8F8D53" w14:textId="77777777" w:rsidR="006159D8" w:rsidRDefault="009878FA" w:rsidP="006159D8">
    <w:pPr>
      <w:pStyle w:val="Header"/>
    </w:pPr>
    <w:r>
      <w:rPr>
        <w:noProof/>
      </w:rPr>
      <w:drawing>
        <wp:anchor distT="0" distB="0" distL="114300" distR="114300" simplePos="0" relativeHeight="251658243" behindDoc="1" locked="0" layoutInCell="1" allowOverlap="1" wp14:anchorId="59B8FBE4" wp14:editId="28A45084">
          <wp:simplePos x="865539" y="446730"/>
          <wp:positionH relativeFrom="page">
            <wp:align>left</wp:align>
          </wp:positionH>
          <wp:positionV relativeFrom="page">
            <wp:align>top</wp:align>
          </wp:positionV>
          <wp:extent cx="7560000" cy="10684800"/>
          <wp:effectExtent l="0" t="0" r="3175" b="2540"/>
          <wp:wrapNone/>
          <wp:docPr id="1638994062" name="Afbeelding 6" descr="Afbeelding met schermopname, wit, ontwerp&#10;&#10;Automatisch gegenereerde beschrijving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47140715" name="Afbeelding 6" descr="Afbeelding met schermopname, wit, ontwerp&#10;&#10;Automatisch gegenereerde beschrijving" hidden="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0684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E2D8D54" w14:textId="77777777" w:rsidR="00B25FE7" w:rsidRPr="006159D8" w:rsidRDefault="00B25FE7" w:rsidP="006159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37A62B7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D3EE8D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C08AB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096A86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5E877A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C28AF5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91EEB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7D00D0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5B6BE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8762C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7E679E"/>
    <w:multiLevelType w:val="multilevel"/>
    <w:tmpl w:val="9828B7D6"/>
    <w:lvl w:ilvl="0">
      <w:start w:val="1"/>
      <w:numFmt w:val="upperLetter"/>
      <w:pStyle w:val="Bijlage"/>
      <w:suff w:val="space"/>
      <w:lvlText w:val="Bijlage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1F45424E"/>
    <w:multiLevelType w:val="hybridMultilevel"/>
    <w:tmpl w:val="D4B0E3B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3C6C03"/>
    <w:multiLevelType w:val="multilevel"/>
    <w:tmpl w:val="F956231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4F912B0E"/>
    <w:multiLevelType w:val="hybridMultilevel"/>
    <w:tmpl w:val="022E0E3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475C22"/>
    <w:multiLevelType w:val="hybridMultilevel"/>
    <w:tmpl w:val="A302FBC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2770835">
    <w:abstractNumId w:val="14"/>
  </w:num>
  <w:num w:numId="2" w16cid:durableId="887303666">
    <w:abstractNumId w:val="11"/>
  </w:num>
  <w:num w:numId="3" w16cid:durableId="1467316420">
    <w:abstractNumId w:val="13"/>
  </w:num>
  <w:num w:numId="4" w16cid:durableId="805121760">
    <w:abstractNumId w:val="12"/>
  </w:num>
  <w:num w:numId="5" w16cid:durableId="1306819507">
    <w:abstractNumId w:val="1"/>
  </w:num>
  <w:num w:numId="6" w16cid:durableId="1231236113">
    <w:abstractNumId w:val="0"/>
  </w:num>
  <w:num w:numId="7" w16cid:durableId="1446922477">
    <w:abstractNumId w:val="3"/>
  </w:num>
  <w:num w:numId="8" w16cid:durableId="658846244">
    <w:abstractNumId w:val="2"/>
  </w:num>
  <w:num w:numId="9" w16cid:durableId="872156914">
    <w:abstractNumId w:val="4"/>
  </w:num>
  <w:num w:numId="10" w16cid:durableId="1594775977">
    <w:abstractNumId w:val="8"/>
  </w:num>
  <w:num w:numId="11" w16cid:durableId="551930">
    <w:abstractNumId w:val="9"/>
  </w:num>
  <w:num w:numId="12" w16cid:durableId="1732532842">
    <w:abstractNumId w:val="7"/>
  </w:num>
  <w:num w:numId="13" w16cid:durableId="453057744">
    <w:abstractNumId w:val="6"/>
  </w:num>
  <w:num w:numId="14" w16cid:durableId="1745714514">
    <w:abstractNumId w:val="5"/>
  </w:num>
  <w:num w:numId="15" w16cid:durableId="1349066745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hideGrammaticalErrors/>
  <w:activeWritingStyle w:appName="MSWord" w:lang="pt-BR" w:vendorID="64" w:dllVersion="6" w:nlCheck="1" w:checkStyle="0"/>
  <w:activeWritingStyle w:appName="MSWord" w:lang="nl-NL" w:vendorID="64" w:dllVersion="0" w:nlCheck="1" w:checkStyle="0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6F15"/>
    <w:rsid w:val="0000080B"/>
    <w:rsid w:val="000033A6"/>
    <w:rsid w:val="00004A9E"/>
    <w:rsid w:val="00006186"/>
    <w:rsid w:val="0000673B"/>
    <w:rsid w:val="000138EA"/>
    <w:rsid w:val="00014678"/>
    <w:rsid w:val="000279BE"/>
    <w:rsid w:val="00031828"/>
    <w:rsid w:val="000323CC"/>
    <w:rsid w:val="000323F0"/>
    <w:rsid w:val="00034632"/>
    <w:rsid w:val="00037097"/>
    <w:rsid w:val="00037EEB"/>
    <w:rsid w:val="00041812"/>
    <w:rsid w:val="00053052"/>
    <w:rsid w:val="00056239"/>
    <w:rsid w:val="00072C4B"/>
    <w:rsid w:val="00073F1B"/>
    <w:rsid w:val="0008218B"/>
    <w:rsid w:val="00084EEF"/>
    <w:rsid w:val="00093301"/>
    <w:rsid w:val="0009586A"/>
    <w:rsid w:val="00097359"/>
    <w:rsid w:val="000A08AE"/>
    <w:rsid w:val="000A1CA5"/>
    <w:rsid w:val="000A2158"/>
    <w:rsid w:val="000A4FED"/>
    <w:rsid w:val="000A6218"/>
    <w:rsid w:val="000A7A1A"/>
    <w:rsid w:val="000A7E2C"/>
    <w:rsid w:val="000B5FF9"/>
    <w:rsid w:val="000C22B4"/>
    <w:rsid w:val="000C4D0B"/>
    <w:rsid w:val="000D0E2D"/>
    <w:rsid w:val="000D5D7D"/>
    <w:rsid w:val="000E025A"/>
    <w:rsid w:val="000E2115"/>
    <w:rsid w:val="000E411B"/>
    <w:rsid w:val="000E5DF8"/>
    <w:rsid w:val="000F0ABA"/>
    <w:rsid w:val="000F3244"/>
    <w:rsid w:val="000F432D"/>
    <w:rsid w:val="001008B0"/>
    <w:rsid w:val="00101490"/>
    <w:rsid w:val="0010672C"/>
    <w:rsid w:val="00111004"/>
    <w:rsid w:val="00112584"/>
    <w:rsid w:val="00112F7A"/>
    <w:rsid w:val="00115190"/>
    <w:rsid w:val="0012178B"/>
    <w:rsid w:val="001256B9"/>
    <w:rsid w:val="00132ABF"/>
    <w:rsid w:val="00136200"/>
    <w:rsid w:val="00136644"/>
    <w:rsid w:val="0014144D"/>
    <w:rsid w:val="0014173E"/>
    <w:rsid w:val="0014456D"/>
    <w:rsid w:val="00144AF7"/>
    <w:rsid w:val="00154481"/>
    <w:rsid w:val="00162DBE"/>
    <w:rsid w:val="00171F94"/>
    <w:rsid w:val="00174018"/>
    <w:rsid w:val="001764AB"/>
    <w:rsid w:val="00192BAC"/>
    <w:rsid w:val="00192BF8"/>
    <w:rsid w:val="001936D8"/>
    <w:rsid w:val="00195365"/>
    <w:rsid w:val="001B4470"/>
    <w:rsid w:val="001B7385"/>
    <w:rsid w:val="001C02FF"/>
    <w:rsid w:val="001C3E7B"/>
    <w:rsid w:val="001C78D9"/>
    <w:rsid w:val="001D75FA"/>
    <w:rsid w:val="001F033D"/>
    <w:rsid w:val="001F423D"/>
    <w:rsid w:val="00203633"/>
    <w:rsid w:val="0020758F"/>
    <w:rsid w:val="00207E89"/>
    <w:rsid w:val="00210074"/>
    <w:rsid w:val="00220A7B"/>
    <w:rsid w:val="002229C6"/>
    <w:rsid w:val="00232A9E"/>
    <w:rsid w:val="00240DDC"/>
    <w:rsid w:val="00251E87"/>
    <w:rsid w:val="0025214B"/>
    <w:rsid w:val="002539D2"/>
    <w:rsid w:val="00254854"/>
    <w:rsid w:val="00254AF4"/>
    <w:rsid w:val="002733C1"/>
    <w:rsid w:val="00281E3F"/>
    <w:rsid w:val="00286B05"/>
    <w:rsid w:val="002A13E1"/>
    <w:rsid w:val="002B00AF"/>
    <w:rsid w:val="002B4E88"/>
    <w:rsid w:val="002B74B5"/>
    <w:rsid w:val="002C0905"/>
    <w:rsid w:val="002C5C54"/>
    <w:rsid w:val="002C6762"/>
    <w:rsid w:val="002C723D"/>
    <w:rsid w:val="002D09C6"/>
    <w:rsid w:val="002D143A"/>
    <w:rsid w:val="002E0E5A"/>
    <w:rsid w:val="002E5750"/>
    <w:rsid w:val="002F027A"/>
    <w:rsid w:val="002F1E49"/>
    <w:rsid w:val="002F60A9"/>
    <w:rsid w:val="002F720A"/>
    <w:rsid w:val="00312A8F"/>
    <w:rsid w:val="003133C9"/>
    <w:rsid w:val="00313F98"/>
    <w:rsid w:val="00320B3C"/>
    <w:rsid w:val="0032135D"/>
    <w:rsid w:val="00323DE9"/>
    <w:rsid w:val="0032742D"/>
    <w:rsid w:val="00331F3A"/>
    <w:rsid w:val="00334D63"/>
    <w:rsid w:val="00350D4F"/>
    <w:rsid w:val="00351C4B"/>
    <w:rsid w:val="00356873"/>
    <w:rsid w:val="00365A68"/>
    <w:rsid w:val="003707EF"/>
    <w:rsid w:val="00374059"/>
    <w:rsid w:val="003770C0"/>
    <w:rsid w:val="003805A1"/>
    <w:rsid w:val="00382BD8"/>
    <w:rsid w:val="003A18B3"/>
    <w:rsid w:val="003A1F52"/>
    <w:rsid w:val="003B1CA8"/>
    <w:rsid w:val="003B4A24"/>
    <w:rsid w:val="003C33DF"/>
    <w:rsid w:val="003C49DB"/>
    <w:rsid w:val="003D21C7"/>
    <w:rsid w:val="003E475C"/>
    <w:rsid w:val="003E759F"/>
    <w:rsid w:val="003F5A93"/>
    <w:rsid w:val="00404F4D"/>
    <w:rsid w:val="00423528"/>
    <w:rsid w:val="00430B0C"/>
    <w:rsid w:val="00435586"/>
    <w:rsid w:val="00445E0B"/>
    <w:rsid w:val="0045186C"/>
    <w:rsid w:val="004569F0"/>
    <w:rsid w:val="00462EC1"/>
    <w:rsid w:val="0046352F"/>
    <w:rsid w:val="00463ADF"/>
    <w:rsid w:val="00465DB9"/>
    <w:rsid w:val="00470406"/>
    <w:rsid w:val="0047504D"/>
    <w:rsid w:val="00475635"/>
    <w:rsid w:val="00476D6C"/>
    <w:rsid w:val="00476EB0"/>
    <w:rsid w:val="00485180"/>
    <w:rsid w:val="004870F8"/>
    <w:rsid w:val="004979F8"/>
    <w:rsid w:val="004A1BBE"/>
    <w:rsid w:val="004A1E4B"/>
    <w:rsid w:val="004A7BCF"/>
    <w:rsid w:val="004B1B28"/>
    <w:rsid w:val="004B1E6E"/>
    <w:rsid w:val="004B291B"/>
    <w:rsid w:val="004B291F"/>
    <w:rsid w:val="004B31BC"/>
    <w:rsid w:val="004B4CDE"/>
    <w:rsid w:val="004B61D9"/>
    <w:rsid w:val="004C17CF"/>
    <w:rsid w:val="004C20F1"/>
    <w:rsid w:val="004C407B"/>
    <w:rsid w:val="004C4FFB"/>
    <w:rsid w:val="004C7C19"/>
    <w:rsid w:val="004D1225"/>
    <w:rsid w:val="004D6649"/>
    <w:rsid w:val="004D7350"/>
    <w:rsid w:val="004E24EE"/>
    <w:rsid w:val="004E3E9A"/>
    <w:rsid w:val="004E3FDB"/>
    <w:rsid w:val="004E5F69"/>
    <w:rsid w:val="004E694D"/>
    <w:rsid w:val="004F31DF"/>
    <w:rsid w:val="004F6F3C"/>
    <w:rsid w:val="005020A6"/>
    <w:rsid w:val="00514DE1"/>
    <w:rsid w:val="00515439"/>
    <w:rsid w:val="00526FE6"/>
    <w:rsid w:val="005278C7"/>
    <w:rsid w:val="005279F4"/>
    <w:rsid w:val="00527F2B"/>
    <w:rsid w:val="005326EA"/>
    <w:rsid w:val="00546D19"/>
    <w:rsid w:val="00546F8A"/>
    <w:rsid w:val="00551039"/>
    <w:rsid w:val="00555A6B"/>
    <w:rsid w:val="0055700D"/>
    <w:rsid w:val="00560C66"/>
    <w:rsid w:val="00560FB2"/>
    <w:rsid w:val="0056314B"/>
    <w:rsid w:val="00564768"/>
    <w:rsid w:val="005703CF"/>
    <w:rsid w:val="005705EB"/>
    <w:rsid w:val="00571A18"/>
    <w:rsid w:val="00581A55"/>
    <w:rsid w:val="00583B2D"/>
    <w:rsid w:val="00586CE7"/>
    <w:rsid w:val="005916BA"/>
    <w:rsid w:val="00591736"/>
    <w:rsid w:val="005A16FD"/>
    <w:rsid w:val="005A3DC0"/>
    <w:rsid w:val="005B7CF4"/>
    <w:rsid w:val="005C1FB1"/>
    <w:rsid w:val="005C31E5"/>
    <w:rsid w:val="005C44BF"/>
    <w:rsid w:val="005D27DE"/>
    <w:rsid w:val="005E0753"/>
    <w:rsid w:val="005E62D3"/>
    <w:rsid w:val="005F7CFB"/>
    <w:rsid w:val="0060186F"/>
    <w:rsid w:val="006026D4"/>
    <w:rsid w:val="0061098E"/>
    <w:rsid w:val="00610FD7"/>
    <w:rsid w:val="00613483"/>
    <w:rsid w:val="006159D8"/>
    <w:rsid w:val="00620125"/>
    <w:rsid w:val="00634795"/>
    <w:rsid w:val="0063677A"/>
    <w:rsid w:val="00641234"/>
    <w:rsid w:val="006429D4"/>
    <w:rsid w:val="0064436E"/>
    <w:rsid w:val="006462C4"/>
    <w:rsid w:val="006473A1"/>
    <w:rsid w:val="006515EC"/>
    <w:rsid w:val="00651860"/>
    <w:rsid w:val="00652FE0"/>
    <w:rsid w:val="00653BB6"/>
    <w:rsid w:val="00654665"/>
    <w:rsid w:val="00667831"/>
    <w:rsid w:val="00671A57"/>
    <w:rsid w:val="006724E3"/>
    <w:rsid w:val="006734C3"/>
    <w:rsid w:val="00675327"/>
    <w:rsid w:val="00684439"/>
    <w:rsid w:val="00684B30"/>
    <w:rsid w:val="00685DD6"/>
    <w:rsid w:val="00691BAA"/>
    <w:rsid w:val="00696BCE"/>
    <w:rsid w:val="006A0CC1"/>
    <w:rsid w:val="006A1AC0"/>
    <w:rsid w:val="006A3DBA"/>
    <w:rsid w:val="006A47B0"/>
    <w:rsid w:val="006A5DFA"/>
    <w:rsid w:val="006B2619"/>
    <w:rsid w:val="006C03D9"/>
    <w:rsid w:val="006C1958"/>
    <w:rsid w:val="006C37F4"/>
    <w:rsid w:val="006C4755"/>
    <w:rsid w:val="006C5D42"/>
    <w:rsid w:val="006E26F3"/>
    <w:rsid w:val="006E56DE"/>
    <w:rsid w:val="006E601D"/>
    <w:rsid w:val="006E7A2E"/>
    <w:rsid w:val="006F0A16"/>
    <w:rsid w:val="006F5207"/>
    <w:rsid w:val="006F662A"/>
    <w:rsid w:val="0070065C"/>
    <w:rsid w:val="00705C51"/>
    <w:rsid w:val="007129A8"/>
    <w:rsid w:val="00714A81"/>
    <w:rsid w:val="00725346"/>
    <w:rsid w:val="007266C6"/>
    <w:rsid w:val="00730183"/>
    <w:rsid w:val="0073275F"/>
    <w:rsid w:val="00734493"/>
    <w:rsid w:val="00735C1D"/>
    <w:rsid w:val="007421A0"/>
    <w:rsid w:val="00743AD5"/>
    <w:rsid w:val="00745FC5"/>
    <w:rsid w:val="00750D81"/>
    <w:rsid w:val="00753676"/>
    <w:rsid w:val="00753826"/>
    <w:rsid w:val="007638EC"/>
    <w:rsid w:val="007649B4"/>
    <w:rsid w:val="00766B8F"/>
    <w:rsid w:val="00766E97"/>
    <w:rsid w:val="007853DA"/>
    <w:rsid w:val="007A5556"/>
    <w:rsid w:val="007B14ED"/>
    <w:rsid w:val="007C303C"/>
    <w:rsid w:val="007C3C07"/>
    <w:rsid w:val="007D1B0F"/>
    <w:rsid w:val="007E1011"/>
    <w:rsid w:val="00803544"/>
    <w:rsid w:val="008036EC"/>
    <w:rsid w:val="00805431"/>
    <w:rsid w:val="00806ACD"/>
    <w:rsid w:val="00807668"/>
    <w:rsid w:val="00807DB2"/>
    <w:rsid w:val="00811506"/>
    <w:rsid w:val="00820CD1"/>
    <w:rsid w:val="00824C84"/>
    <w:rsid w:val="008331B9"/>
    <w:rsid w:val="00842340"/>
    <w:rsid w:val="00842611"/>
    <w:rsid w:val="00844292"/>
    <w:rsid w:val="00844E0A"/>
    <w:rsid w:val="008538F3"/>
    <w:rsid w:val="00856052"/>
    <w:rsid w:val="00861C5D"/>
    <w:rsid w:val="00861CE0"/>
    <w:rsid w:val="008622DE"/>
    <w:rsid w:val="00867630"/>
    <w:rsid w:val="00873FDF"/>
    <w:rsid w:val="00882F1E"/>
    <w:rsid w:val="00883C50"/>
    <w:rsid w:val="00891980"/>
    <w:rsid w:val="00893662"/>
    <w:rsid w:val="0089769D"/>
    <w:rsid w:val="008A1410"/>
    <w:rsid w:val="008A3FC6"/>
    <w:rsid w:val="008A5E30"/>
    <w:rsid w:val="008B600C"/>
    <w:rsid w:val="008C7560"/>
    <w:rsid w:val="008D7DFC"/>
    <w:rsid w:val="008E084D"/>
    <w:rsid w:val="008E0E9F"/>
    <w:rsid w:val="008E347F"/>
    <w:rsid w:val="008F0A08"/>
    <w:rsid w:val="008F432F"/>
    <w:rsid w:val="008F4499"/>
    <w:rsid w:val="008F53E8"/>
    <w:rsid w:val="009004AA"/>
    <w:rsid w:val="00902784"/>
    <w:rsid w:val="00904C12"/>
    <w:rsid w:val="00907C55"/>
    <w:rsid w:val="00913DDE"/>
    <w:rsid w:val="009212B3"/>
    <w:rsid w:val="00921C3A"/>
    <w:rsid w:val="00922F1C"/>
    <w:rsid w:val="009401BA"/>
    <w:rsid w:val="00945BA6"/>
    <w:rsid w:val="00946061"/>
    <w:rsid w:val="00946E7E"/>
    <w:rsid w:val="009629EC"/>
    <w:rsid w:val="00964BEF"/>
    <w:rsid w:val="00972361"/>
    <w:rsid w:val="009763E6"/>
    <w:rsid w:val="009766FE"/>
    <w:rsid w:val="009834D3"/>
    <w:rsid w:val="009878FA"/>
    <w:rsid w:val="009909C5"/>
    <w:rsid w:val="00990E72"/>
    <w:rsid w:val="00994194"/>
    <w:rsid w:val="00995EE0"/>
    <w:rsid w:val="009A0369"/>
    <w:rsid w:val="009A58BC"/>
    <w:rsid w:val="009A645E"/>
    <w:rsid w:val="009A7CBD"/>
    <w:rsid w:val="009B1B27"/>
    <w:rsid w:val="009C25C5"/>
    <w:rsid w:val="009C57D3"/>
    <w:rsid w:val="009C7059"/>
    <w:rsid w:val="009D7B9B"/>
    <w:rsid w:val="009E2C13"/>
    <w:rsid w:val="009E2DC1"/>
    <w:rsid w:val="009E71B4"/>
    <w:rsid w:val="00A00B59"/>
    <w:rsid w:val="00A0133C"/>
    <w:rsid w:val="00A06600"/>
    <w:rsid w:val="00A1042F"/>
    <w:rsid w:val="00A111B4"/>
    <w:rsid w:val="00A12234"/>
    <w:rsid w:val="00A14B61"/>
    <w:rsid w:val="00A1703D"/>
    <w:rsid w:val="00A2276E"/>
    <w:rsid w:val="00A24FDC"/>
    <w:rsid w:val="00A349FF"/>
    <w:rsid w:val="00A34AAF"/>
    <w:rsid w:val="00A45197"/>
    <w:rsid w:val="00A5294E"/>
    <w:rsid w:val="00A5567B"/>
    <w:rsid w:val="00A57B1B"/>
    <w:rsid w:val="00A6208A"/>
    <w:rsid w:val="00A670C7"/>
    <w:rsid w:val="00A727ED"/>
    <w:rsid w:val="00A82E2E"/>
    <w:rsid w:val="00A85DF1"/>
    <w:rsid w:val="00AA337B"/>
    <w:rsid w:val="00AB0C98"/>
    <w:rsid w:val="00AB2756"/>
    <w:rsid w:val="00AC7340"/>
    <w:rsid w:val="00AD49CA"/>
    <w:rsid w:val="00AD5CCE"/>
    <w:rsid w:val="00AE5F8A"/>
    <w:rsid w:val="00AF0C09"/>
    <w:rsid w:val="00AF4DD2"/>
    <w:rsid w:val="00AF64B2"/>
    <w:rsid w:val="00B0012B"/>
    <w:rsid w:val="00B01C11"/>
    <w:rsid w:val="00B1039B"/>
    <w:rsid w:val="00B117A7"/>
    <w:rsid w:val="00B21E13"/>
    <w:rsid w:val="00B23743"/>
    <w:rsid w:val="00B2423F"/>
    <w:rsid w:val="00B25FE7"/>
    <w:rsid w:val="00B27237"/>
    <w:rsid w:val="00B27EA4"/>
    <w:rsid w:val="00B324B1"/>
    <w:rsid w:val="00B33F4A"/>
    <w:rsid w:val="00B35AA2"/>
    <w:rsid w:val="00B37EA0"/>
    <w:rsid w:val="00B41356"/>
    <w:rsid w:val="00B424F2"/>
    <w:rsid w:val="00B43182"/>
    <w:rsid w:val="00B51FEB"/>
    <w:rsid w:val="00B54A4F"/>
    <w:rsid w:val="00B56CEF"/>
    <w:rsid w:val="00B60766"/>
    <w:rsid w:val="00B660C3"/>
    <w:rsid w:val="00B660E6"/>
    <w:rsid w:val="00B7016D"/>
    <w:rsid w:val="00B73478"/>
    <w:rsid w:val="00B758F3"/>
    <w:rsid w:val="00B76BB2"/>
    <w:rsid w:val="00B83BF1"/>
    <w:rsid w:val="00B903CC"/>
    <w:rsid w:val="00B97CE4"/>
    <w:rsid w:val="00BA48D6"/>
    <w:rsid w:val="00BA6E68"/>
    <w:rsid w:val="00BA7150"/>
    <w:rsid w:val="00BB575D"/>
    <w:rsid w:val="00BB71E5"/>
    <w:rsid w:val="00BC0DB1"/>
    <w:rsid w:val="00BC22A7"/>
    <w:rsid w:val="00BC5731"/>
    <w:rsid w:val="00BC5AB8"/>
    <w:rsid w:val="00BC5CA7"/>
    <w:rsid w:val="00BD2014"/>
    <w:rsid w:val="00BD4A61"/>
    <w:rsid w:val="00BD4D88"/>
    <w:rsid w:val="00BD531F"/>
    <w:rsid w:val="00BD6959"/>
    <w:rsid w:val="00BE008E"/>
    <w:rsid w:val="00BE2E5E"/>
    <w:rsid w:val="00BE7A04"/>
    <w:rsid w:val="00BF4C7B"/>
    <w:rsid w:val="00C0102C"/>
    <w:rsid w:val="00C04CED"/>
    <w:rsid w:val="00C04F27"/>
    <w:rsid w:val="00C055CE"/>
    <w:rsid w:val="00C055E5"/>
    <w:rsid w:val="00C10E27"/>
    <w:rsid w:val="00C1272F"/>
    <w:rsid w:val="00C15563"/>
    <w:rsid w:val="00C16C9C"/>
    <w:rsid w:val="00C204C0"/>
    <w:rsid w:val="00C21EA9"/>
    <w:rsid w:val="00C21F97"/>
    <w:rsid w:val="00C261E8"/>
    <w:rsid w:val="00C31362"/>
    <w:rsid w:val="00C34F64"/>
    <w:rsid w:val="00C35B1F"/>
    <w:rsid w:val="00C368A5"/>
    <w:rsid w:val="00C378A6"/>
    <w:rsid w:val="00C4788D"/>
    <w:rsid w:val="00C504C1"/>
    <w:rsid w:val="00C544A3"/>
    <w:rsid w:val="00C60F0B"/>
    <w:rsid w:val="00C63274"/>
    <w:rsid w:val="00C633D3"/>
    <w:rsid w:val="00C63FC1"/>
    <w:rsid w:val="00C70048"/>
    <w:rsid w:val="00C71177"/>
    <w:rsid w:val="00C7405F"/>
    <w:rsid w:val="00C752E8"/>
    <w:rsid w:val="00C768AB"/>
    <w:rsid w:val="00C77998"/>
    <w:rsid w:val="00C80E34"/>
    <w:rsid w:val="00C8260D"/>
    <w:rsid w:val="00C827BF"/>
    <w:rsid w:val="00C8424E"/>
    <w:rsid w:val="00C85703"/>
    <w:rsid w:val="00C91365"/>
    <w:rsid w:val="00C916E1"/>
    <w:rsid w:val="00C932E2"/>
    <w:rsid w:val="00C97012"/>
    <w:rsid w:val="00C975E7"/>
    <w:rsid w:val="00C97F21"/>
    <w:rsid w:val="00CA07B4"/>
    <w:rsid w:val="00CB1579"/>
    <w:rsid w:val="00CB46A1"/>
    <w:rsid w:val="00CB56C2"/>
    <w:rsid w:val="00CC0104"/>
    <w:rsid w:val="00CE1796"/>
    <w:rsid w:val="00CE2E14"/>
    <w:rsid w:val="00CE48C6"/>
    <w:rsid w:val="00CF5320"/>
    <w:rsid w:val="00D00F47"/>
    <w:rsid w:val="00D02FB1"/>
    <w:rsid w:val="00D04FC7"/>
    <w:rsid w:val="00D07F55"/>
    <w:rsid w:val="00D2500A"/>
    <w:rsid w:val="00D313A1"/>
    <w:rsid w:val="00D41106"/>
    <w:rsid w:val="00D52511"/>
    <w:rsid w:val="00D6069C"/>
    <w:rsid w:val="00D60851"/>
    <w:rsid w:val="00D61350"/>
    <w:rsid w:val="00D615DB"/>
    <w:rsid w:val="00D64A09"/>
    <w:rsid w:val="00D7200F"/>
    <w:rsid w:val="00D73BF4"/>
    <w:rsid w:val="00D807F5"/>
    <w:rsid w:val="00D821D2"/>
    <w:rsid w:val="00D84BFD"/>
    <w:rsid w:val="00D8540E"/>
    <w:rsid w:val="00D86316"/>
    <w:rsid w:val="00D91C08"/>
    <w:rsid w:val="00D947F3"/>
    <w:rsid w:val="00D95B8B"/>
    <w:rsid w:val="00D96F15"/>
    <w:rsid w:val="00D97C82"/>
    <w:rsid w:val="00DA7296"/>
    <w:rsid w:val="00DB568D"/>
    <w:rsid w:val="00DB7691"/>
    <w:rsid w:val="00DC09EA"/>
    <w:rsid w:val="00DC40F9"/>
    <w:rsid w:val="00DC621E"/>
    <w:rsid w:val="00DC656B"/>
    <w:rsid w:val="00DC68A0"/>
    <w:rsid w:val="00DD72F1"/>
    <w:rsid w:val="00DE07FD"/>
    <w:rsid w:val="00DE64A1"/>
    <w:rsid w:val="00DE76CF"/>
    <w:rsid w:val="00E00D8E"/>
    <w:rsid w:val="00E04A7D"/>
    <w:rsid w:val="00E054AF"/>
    <w:rsid w:val="00E06161"/>
    <w:rsid w:val="00E10253"/>
    <w:rsid w:val="00E10FDB"/>
    <w:rsid w:val="00E15386"/>
    <w:rsid w:val="00E17591"/>
    <w:rsid w:val="00E20892"/>
    <w:rsid w:val="00E25E4A"/>
    <w:rsid w:val="00E26FD9"/>
    <w:rsid w:val="00E30011"/>
    <w:rsid w:val="00E32DD1"/>
    <w:rsid w:val="00E33B37"/>
    <w:rsid w:val="00E4332A"/>
    <w:rsid w:val="00E50492"/>
    <w:rsid w:val="00E51799"/>
    <w:rsid w:val="00E53F09"/>
    <w:rsid w:val="00E618AA"/>
    <w:rsid w:val="00E62BE6"/>
    <w:rsid w:val="00E63479"/>
    <w:rsid w:val="00E64D65"/>
    <w:rsid w:val="00E706D4"/>
    <w:rsid w:val="00E72565"/>
    <w:rsid w:val="00E72F49"/>
    <w:rsid w:val="00E80CF1"/>
    <w:rsid w:val="00E86E3A"/>
    <w:rsid w:val="00E93EE2"/>
    <w:rsid w:val="00E96ACB"/>
    <w:rsid w:val="00E977A8"/>
    <w:rsid w:val="00EA108C"/>
    <w:rsid w:val="00EA1EF9"/>
    <w:rsid w:val="00EB6E8F"/>
    <w:rsid w:val="00EC0571"/>
    <w:rsid w:val="00EC45B5"/>
    <w:rsid w:val="00ED1C3B"/>
    <w:rsid w:val="00ED3C2E"/>
    <w:rsid w:val="00ED4509"/>
    <w:rsid w:val="00EE0971"/>
    <w:rsid w:val="00EE2385"/>
    <w:rsid w:val="00EE3D60"/>
    <w:rsid w:val="00EE5D76"/>
    <w:rsid w:val="00EF132F"/>
    <w:rsid w:val="00EF451A"/>
    <w:rsid w:val="00EF4A25"/>
    <w:rsid w:val="00EF63F1"/>
    <w:rsid w:val="00F00D4D"/>
    <w:rsid w:val="00F02F7E"/>
    <w:rsid w:val="00F124B1"/>
    <w:rsid w:val="00F14E55"/>
    <w:rsid w:val="00F24052"/>
    <w:rsid w:val="00F3048E"/>
    <w:rsid w:val="00F3249A"/>
    <w:rsid w:val="00F4051E"/>
    <w:rsid w:val="00F45DF4"/>
    <w:rsid w:val="00F503B8"/>
    <w:rsid w:val="00F53B60"/>
    <w:rsid w:val="00F673E4"/>
    <w:rsid w:val="00F70128"/>
    <w:rsid w:val="00F94C64"/>
    <w:rsid w:val="00FA13DC"/>
    <w:rsid w:val="00FB5CC6"/>
    <w:rsid w:val="00FC10F2"/>
    <w:rsid w:val="00FC2557"/>
    <w:rsid w:val="00FC5EF7"/>
    <w:rsid w:val="00FC6452"/>
    <w:rsid w:val="00FC7469"/>
    <w:rsid w:val="00FD0953"/>
    <w:rsid w:val="00FD0B28"/>
    <w:rsid w:val="00FD10B7"/>
    <w:rsid w:val="00FE4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55FD4A"/>
  <w15:docId w15:val="{58837D5A-2C0C-4B1B-9719-B81F6FF71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3826"/>
    <w:rPr>
      <w:rFonts w:eastAsia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rsid w:val="00BC5AB8"/>
    <w:pPr>
      <w:keepNext/>
      <w:keepLines/>
      <w:numPr>
        <w:numId w:val="4"/>
      </w:numPr>
      <w:spacing w:before="240" w:line="264" w:lineRule="auto"/>
      <w:ind w:left="431" w:hanging="431"/>
      <w:outlineLvl w:val="0"/>
    </w:pPr>
    <w:rPr>
      <w:rFonts w:asciiTheme="majorHAnsi" w:eastAsia="Arial" w:hAnsiTheme="majorHAnsi" w:cs="Arial"/>
      <w:caps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rsid w:val="00BC5AB8"/>
    <w:pPr>
      <w:keepNext/>
      <w:keepLines/>
      <w:numPr>
        <w:ilvl w:val="1"/>
        <w:numId w:val="4"/>
      </w:numPr>
      <w:spacing w:after="76"/>
      <w:outlineLvl w:val="1"/>
    </w:pPr>
    <w:rPr>
      <w:rFonts w:eastAsia="Arial" w:cs="Arial"/>
      <w:b/>
      <w:color w:val="E50056" w:themeColor="text2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rsid w:val="00BC5AB8"/>
    <w:pPr>
      <w:keepNext/>
      <w:keepLines/>
      <w:numPr>
        <w:ilvl w:val="2"/>
        <w:numId w:val="4"/>
      </w:numPr>
      <w:spacing w:after="98"/>
      <w:outlineLvl w:val="2"/>
    </w:pPr>
    <w:rPr>
      <w:rFonts w:eastAsia="Arial" w:cs="Arial"/>
      <w:b/>
      <w:color w:val="00000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E475C"/>
    <w:pPr>
      <w:keepNext/>
      <w:keepLines/>
      <w:outlineLvl w:val="3"/>
    </w:pPr>
    <w:rPr>
      <w:u w:val="singl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4AF4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00000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4AF4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0000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4AF4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4AF4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4AF4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BC5AB8"/>
    <w:rPr>
      <w:rFonts w:eastAsia="Arial" w:cs="Arial"/>
      <w:b/>
      <w:color w:val="E50056" w:themeColor="text2"/>
      <w:sz w:val="24"/>
    </w:rPr>
  </w:style>
  <w:style w:type="character" w:customStyle="1" w:styleId="Heading1Char">
    <w:name w:val="Heading 1 Char"/>
    <w:link w:val="Heading1"/>
    <w:uiPriority w:val="9"/>
    <w:rsid w:val="00BC5AB8"/>
    <w:rPr>
      <w:rFonts w:asciiTheme="majorHAnsi" w:eastAsia="Arial" w:hAnsiTheme="majorHAnsi" w:cs="Arial"/>
      <w:caps/>
      <w:color w:val="000000"/>
      <w:sz w:val="28"/>
    </w:rPr>
  </w:style>
  <w:style w:type="character" w:customStyle="1" w:styleId="Heading3Char">
    <w:name w:val="Heading 3 Char"/>
    <w:link w:val="Heading3"/>
    <w:uiPriority w:val="9"/>
    <w:rsid w:val="00BC5AB8"/>
    <w:rPr>
      <w:rFonts w:eastAsia="Arial" w:cs="Arial"/>
      <w:b/>
      <w:color w:val="000000"/>
    </w:rPr>
  </w:style>
  <w:style w:type="table" w:customStyle="1" w:styleId="TableGrid">
    <w:name w:val="TableGrid"/>
    <w:pPr>
      <w:spacing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59"/>
    <w:rsid w:val="0020758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3133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70F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0F8"/>
    <w:rPr>
      <w:rFonts w:ascii="Segoe UI" w:eastAsia="Arial" w:hAnsi="Segoe UI" w:cs="Segoe UI"/>
      <w:color w:val="000000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734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34C3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34C3"/>
    <w:rPr>
      <w:rFonts w:ascii="Arial" w:eastAsia="Arial" w:hAnsi="Arial" w:cs="Arial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34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34C3"/>
    <w:rPr>
      <w:rFonts w:ascii="Arial" w:eastAsia="Arial" w:hAnsi="Arial" w:cs="Arial"/>
      <w:b/>
      <w:bCs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04A9E"/>
    <w:rPr>
      <w:color w:val="000000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569F0"/>
    <w:pPr>
      <w:spacing w:line="240" w:lineRule="auto"/>
    </w:pPr>
    <w:rPr>
      <w:rFonts w:ascii="Times New Roman" w:eastAsiaTheme="minorHAnsi" w:hAnsi="Times New Roman" w:cs="Times New Roman"/>
      <w:color w:val="auto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C7059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059"/>
    <w:rPr>
      <w:rFonts w:ascii="Arial" w:eastAsia="Arial" w:hAnsi="Arial" w:cs="Arial"/>
      <w:color w:val="000000"/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9C7059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rsid w:val="004C20F1"/>
    <w:pPr>
      <w:numPr>
        <w:numId w:val="0"/>
      </w:numPr>
      <w:outlineLvl w:val="9"/>
    </w:pPr>
    <w:rPr>
      <w:rFonts w:eastAsia="Calibri" w:cstheme="majorBidi"/>
      <w:color w:val="000000" w:themeColor="accent1" w:themeShade="BF"/>
      <w:szCs w:val="32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4C20F1"/>
    <w:pPr>
      <w:tabs>
        <w:tab w:val="left" w:pos="1134"/>
        <w:tab w:val="right" w:leader="dot" w:pos="9072"/>
      </w:tabs>
      <w:ind w:left="567"/>
    </w:pPr>
    <w:rPr>
      <w:noProof/>
    </w:rPr>
  </w:style>
  <w:style w:type="paragraph" w:styleId="TOC1">
    <w:name w:val="toc 1"/>
    <w:basedOn w:val="Normal"/>
    <w:next w:val="Normal"/>
    <w:autoRedefine/>
    <w:uiPriority w:val="39"/>
    <w:unhideWhenUsed/>
    <w:rsid w:val="004C20F1"/>
    <w:pPr>
      <w:tabs>
        <w:tab w:val="left" w:pos="567"/>
        <w:tab w:val="right" w:leader="dot" w:pos="9072"/>
      </w:tabs>
      <w:spacing w:before="240"/>
    </w:pPr>
    <w:rPr>
      <w:b/>
      <w:caps/>
      <w:noProof/>
      <w:color w:val="000000" w:themeColor="text1"/>
    </w:rPr>
  </w:style>
  <w:style w:type="paragraph" w:styleId="TOC3">
    <w:name w:val="toc 3"/>
    <w:basedOn w:val="Normal"/>
    <w:next w:val="Normal"/>
    <w:autoRedefine/>
    <w:uiPriority w:val="39"/>
    <w:unhideWhenUsed/>
    <w:rsid w:val="004C20F1"/>
    <w:pPr>
      <w:tabs>
        <w:tab w:val="left" w:pos="1100"/>
        <w:tab w:val="right" w:leader="dot" w:pos="9072"/>
        <w:tab w:val="right" w:leader="dot" w:pos="9174"/>
      </w:tabs>
      <w:ind w:left="567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844E0A"/>
    <w:rPr>
      <w:rFonts w:ascii="Arial" w:eastAsia="Arial" w:hAnsi="Arial" w:cs="Arial"/>
      <w:color w:val="000000"/>
      <w:sz w:val="20"/>
    </w:rPr>
  </w:style>
  <w:style w:type="paragraph" w:styleId="NoSpacing">
    <w:name w:val="No Spacing"/>
    <w:uiPriority w:val="1"/>
    <w:rsid w:val="00ED3C2E"/>
    <w:pPr>
      <w:spacing w:line="240" w:lineRule="auto"/>
      <w:ind w:left="10" w:hanging="10"/>
    </w:pPr>
    <w:rPr>
      <w:rFonts w:ascii="Arial" w:eastAsia="Arial" w:hAnsi="Arial" w:cs="Arial"/>
      <w:color w:val="000000"/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C44BF"/>
    <w:rPr>
      <w:color w:val="00000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B25FE7"/>
    <w:pPr>
      <w:tabs>
        <w:tab w:val="right" w:pos="9185"/>
      </w:tabs>
      <w:spacing w:line="240" w:lineRule="auto"/>
    </w:pPr>
    <w:rPr>
      <w:rFonts w:eastAsiaTheme="minorEastAsia" w:cs="Times New Roman"/>
      <w:color w:val="auto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B25FE7"/>
    <w:rPr>
      <w:rFonts w:cs="Times New Roman"/>
      <w:sz w:val="16"/>
    </w:rPr>
  </w:style>
  <w:style w:type="character" w:styleId="Emphasis">
    <w:name w:val="Emphasis"/>
    <w:basedOn w:val="DefaultParagraphFont"/>
    <w:uiPriority w:val="20"/>
    <w:rsid w:val="00546D19"/>
    <w:rPr>
      <w:i/>
      <w:iCs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1042F"/>
    <w:pPr>
      <w:spacing w:line="240" w:lineRule="auto"/>
    </w:pPr>
    <w:rPr>
      <w:rFonts w:ascii="Calibri" w:eastAsia="Times New Roman" w:hAnsi="Calibri" w:cs="Times New Roman"/>
      <w:color w:val="auto"/>
      <w:sz w:val="22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1042F"/>
    <w:rPr>
      <w:rFonts w:ascii="Calibri" w:eastAsia="Times New Roman" w:hAnsi="Calibri" w:cs="Times New Roman"/>
      <w:szCs w:val="21"/>
      <w:lang w:eastAsia="en-US"/>
    </w:rPr>
  </w:style>
  <w:style w:type="paragraph" w:customStyle="1" w:styleId="Kop1-geennr">
    <w:name w:val="Kop 1 - geen nr"/>
    <w:basedOn w:val="Normal"/>
    <w:next w:val="Normal"/>
    <w:uiPriority w:val="8"/>
    <w:qFormat/>
    <w:rsid w:val="00BC5AB8"/>
    <w:pPr>
      <w:spacing w:before="240" w:line="264" w:lineRule="auto"/>
    </w:pPr>
    <w:rPr>
      <w:rFonts w:asciiTheme="majorHAnsi" w:hAnsiTheme="majorHAnsi"/>
      <w:caps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3E475C"/>
    <w:rPr>
      <w:rFonts w:ascii="Arial" w:eastAsia="Arial" w:hAnsi="Arial" w:cs="Arial"/>
      <w:color w:val="000000"/>
      <w:sz w:val="20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4AF4"/>
    <w:rPr>
      <w:rFonts w:asciiTheme="majorHAnsi" w:eastAsiaTheme="majorEastAsia" w:hAnsiTheme="majorHAnsi" w:cstheme="majorBidi"/>
      <w:color w:val="000000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4AF4"/>
    <w:rPr>
      <w:rFonts w:asciiTheme="majorHAnsi" w:eastAsiaTheme="majorEastAsia" w:hAnsiTheme="majorHAnsi" w:cstheme="majorBidi"/>
      <w:color w:val="00000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4AF4"/>
    <w:rPr>
      <w:rFonts w:asciiTheme="majorHAnsi" w:eastAsiaTheme="majorEastAsia" w:hAnsiTheme="majorHAnsi" w:cstheme="majorBidi"/>
      <w:i/>
      <w:iCs/>
      <w:color w:val="000000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4AF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4AF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customStyle="1" w:styleId="MijnTabel">
    <w:name w:val="Mijn Tabel"/>
    <w:basedOn w:val="TableNormal"/>
    <w:uiPriority w:val="99"/>
    <w:rsid w:val="0032742D"/>
    <w:pPr>
      <w:spacing w:line="270" w:lineRule="atLeast"/>
    </w:pPr>
    <w:rPr>
      <w:rFonts w:eastAsiaTheme="minorHAnsi"/>
      <w:sz w:val="20"/>
      <w:szCs w:val="20"/>
      <w:lang w:eastAsia="en-US"/>
    </w:rPr>
    <w:tblPr>
      <w:tblStyleRowBandSize w:val="1"/>
      <w:tblBorders>
        <w:insideH w:val="single" w:sz="4" w:space="0" w:color="auto"/>
        <w:insideV w:val="single" w:sz="4" w:space="0" w:color="auto"/>
      </w:tblBorders>
      <w:tblCellMar>
        <w:top w:w="28" w:type="dxa"/>
        <w:bottom w:w="28" w:type="dxa"/>
      </w:tblCellMar>
    </w:tblPr>
    <w:tblStylePr w:type="firstRow">
      <w:rPr>
        <w:b/>
      </w:rPr>
      <w:tblPr/>
      <w:tcPr>
        <w:shd w:val="clear" w:color="auto" w:fill="000000" w:themeFill="text1"/>
      </w:tcPr>
    </w:tblStylePr>
    <w:tblStylePr w:type="band1Horz">
      <w:tblPr/>
      <w:tcPr>
        <w:shd w:val="clear" w:color="auto" w:fill="E3E3E3" w:themeFill="accent5"/>
      </w:tcPr>
    </w:tblStylePr>
  </w:style>
  <w:style w:type="paragraph" w:styleId="Title">
    <w:name w:val="Title"/>
    <w:basedOn w:val="Normal"/>
    <w:link w:val="TitleChar"/>
    <w:uiPriority w:val="10"/>
    <w:qFormat/>
    <w:rsid w:val="00BC5AB8"/>
    <w:pPr>
      <w:spacing w:line="264" w:lineRule="auto"/>
    </w:pPr>
    <w:rPr>
      <w:rFonts w:asciiTheme="majorHAnsi" w:hAnsiTheme="majorHAnsi"/>
      <w:caps/>
      <w:sz w:val="48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BC5AB8"/>
    <w:rPr>
      <w:rFonts w:asciiTheme="majorHAnsi" w:eastAsia="Arial" w:hAnsiTheme="majorHAnsi" w:cs="Arial"/>
      <w:caps/>
      <w:color w:val="000000"/>
      <w:sz w:val="48"/>
      <w:szCs w:val="40"/>
    </w:rPr>
  </w:style>
  <w:style w:type="paragraph" w:customStyle="1" w:styleId="Bijlage">
    <w:name w:val="Bijlage"/>
    <w:basedOn w:val="Normal"/>
    <w:next w:val="Normal"/>
    <w:uiPriority w:val="10"/>
    <w:qFormat/>
    <w:rsid w:val="00BC5AB8"/>
    <w:pPr>
      <w:numPr>
        <w:numId w:val="15"/>
      </w:numPr>
      <w:spacing w:before="240" w:line="264" w:lineRule="auto"/>
    </w:pPr>
    <w:rPr>
      <w:rFonts w:asciiTheme="majorHAnsi" w:hAnsiTheme="majorHAnsi"/>
      <w:caps/>
      <w:color w:val="auto"/>
      <w:sz w:val="28"/>
    </w:rPr>
  </w:style>
  <w:style w:type="paragraph" w:styleId="Subtitle">
    <w:name w:val="Subtitle"/>
    <w:basedOn w:val="Normal"/>
    <w:link w:val="SubtitleChar"/>
    <w:uiPriority w:val="11"/>
    <w:qFormat/>
    <w:rsid w:val="00753826"/>
    <w:pPr>
      <w:spacing w:line="264" w:lineRule="auto"/>
    </w:pPr>
    <w:rPr>
      <w:sz w:val="36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753826"/>
    <w:rPr>
      <w:rFonts w:eastAsia="Arial" w:cs="Arial"/>
      <w:color w:val="000000"/>
      <w:sz w:val="36"/>
      <w:szCs w:val="32"/>
    </w:rPr>
  </w:style>
  <w:style w:type="paragraph" w:styleId="Header">
    <w:name w:val="header"/>
    <w:basedOn w:val="Normal"/>
    <w:link w:val="HeaderChar"/>
    <w:uiPriority w:val="99"/>
    <w:unhideWhenUsed/>
    <w:rsid w:val="005326EA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26EA"/>
    <w:rPr>
      <w:rFonts w:ascii="Arial" w:eastAsia="Arial" w:hAnsi="Arial" w:cs="Arial"/>
      <w:color w:val="000000"/>
      <w:sz w:val="20"/>
    </w:rPr>
  </w:style>
  <w:style w:type="character" w:styleId="PlaceholderText">
    <w:name w:val="Placeholder Text"/>
    <w:basedOn w:val="DefaultParagraphFont"/>
    <w:uiPriority w:val="99"/>
    <w:semiHidden/>
    <w:rsid w:val="005326EA"/>
    <w:rPr>
      <w:color w:val="808080"/>
    </w:rPr>
  </w:style>
  <w:style w:type="paragraph" w:customStyle="1" w:styleId="Auteur">
    <w:name w:val="Auteur"/>
    <w:basedOn w:val="Normal"/>
    <w:uiPriority w:val="12"/>
    <w:qFormat/>
    <w:rsid w:val="005326EA"/>
    <w:rPr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86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2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35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39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3619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1576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single" w:sz="6" w:space="17" w:color="DDDDDD"/>
                    <w:bottom w:val="none" w:sz="0" w:space="0" w:color="auto"/>
                    <w:right w:val="none" w:sz="0" w:space="0" w:color="auto"/>
                  </w:divBdr>
                  <w:divsChild>
                    <w:div w:id="55832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3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glossaryDocument" Target="glossary/document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4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hannl.sharepoint.com/sites/HANOfficeAssets/Word%20Templates/Divers/Rapport%2025.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852C4DD54EE4429B15241E1DCE49BD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92228F1-1D7B-48E5-A49C-3EFBA1017491}"/>
      </w:docPartPr>
      <w:docPartBody>
        <w:p w:rsidR="00000000" w:rsidRDefault="00000000">
          <w:pPr>
            <w:pStyle w:val="F852C4DD54EE4429B15241E1DCE49BD8"/>
          </w:pPr>
          <w:r w:rsidRPr="005F1BE9">
            <w:rPr>
              <w:rStyle w:val="PlaceholderText"/>
            </w:rPr>
            <w:t>[Onderwerp]</w:t>
          </w:r>
        </w:p>
      </w:docPartBody>
    </w:docPart>
    <w:docPart>
      <w:docPartPr>
        <w:name w:val="848789B132714CE7B1FCC377AB7E74D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CEBBFA4-679E-4C48-BED4-BCF7BDE9353A}"/>
      </w:docPartPr>
      <w:docPartBody>
        <w:p w:rsidR="00000000" w:rsidRDefault="00000000">
          <w:pPr>
            <w:pStyle w:val="848789B132714CE7B1FCC377AB7E74DC"/>
          </w:pPr>
          <w:r>
            <w:rPr>
              <w:rStyle w:val="PlaceholderText"/>
            </w:rPr>
            <w:t xml:space="preserve">[kies een </w:t>
          </w:r>
          <w:r w:rsidRPr="0071645A">
            <w:rPr>
              <w:rStyle w:val="PlaceholderText"/>
            </w:rPr>
            <w:t>datum</w:t>
          </w:r>
          <w:r>
            <w:rPr>
              <w:rStyle w:val="PlaceholderText"/>
            </w:rPr>
            <w:t>]</w:t>
          </w:r>
        </w:p>
      </w:docPartBody>
    </w:docPart>
    <w:docPart>
      <w:docPartPr>
        <w:name w:val="3E7EF9E3046748E288DE518C2699717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F904732-8DE3-4220-8071-48421001EF48}"/>
      </w:docPartPr>
      <w:docPartBody>
        <w:p w:rsidR="00000000" w:rsidRDefault="00000000">
          <w:pPr>
            <w:pStyle w:val="3E7EF9E3046748E288DE518C26997178"/>
          </w:pPr>
          <w:r>
            <w:rPr>
              <w:rStyle w:val="PlaceholderText"/>
            </w:rPr>
            <w:t>[hoofdstuktitel]</w:t>
          </w:r>
        </w:p>
      </w:docPartBody>
    </w:docPart>
    <w:docPart>
      <w:docPartPr>
        <w:name w:val="271DB4F5991E409AB04DCC924E03CC4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FCAEAAF-BDAD-4F04-A747-1C6F6491F5C4}"/>
      </w:docPartPr>
      <w:docPartBody>
        <w:p w:rsidR="00000000" w:rsidRDefault="00000000">
          <w:pPr>
            <w:pStyle w:val="271DB4F5991E409AB04DCC924E03CC49"/>
          </w:pPr>
          <w:r>
            <w:rPr>
              <w:rStyle w:val="PlaceholderText"/>
            </w:rPr>
            <w:t>[Klik hier als je tekst wilt invoeren.]</w:t>
          </w:r>
        </w:p>
      </w:docPartBody>
    </w:docPart>
    <w:docPart>
      <w:docPartPr>
        <w:name w:val="0EF66BFAE4424B3691C2373714DE1F4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ED23BD5-5863-441E-839B-BCE227CFB515}"/>
      </w:docPartPr>
      <w:docPartBody>
        <w:p w:rsidR="00000000" w:rsidRDefault="00000000">
          <w:pPr>
            <w:pStyle w:val="0EF66BFAE4424B3691C2373714DE1F42"/>
          </w:pPr>
          <w:r>
            <w:rPr>
              <w:rStyle w:val="PlaceholderText"/>
            </w:rPr>
            <w:t>[Paragraaftitel]</w:t>
          </w:r>
        </w:p>
      </w:docPartBody>
    </w:docPart>
    <w:docPart>
      <w:docPartPr>
        <w:name w:val="2FB32AD776CE4BCFBCDF6746FE417C0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A39DB9E-4930-44CC-AA65-2C19FB5872D3}"/>
      </w:docPartPr>
      <w:docPartBody>
        <w:p w:rsidR="00000000" w:rsidRDefault="00000000">
          <w:pPr>
            <w:pStyle w:val="2FB32AD776CE4BCFBCDF6746FE417C05"/>
          </w:pPr>
          <w:r>
            <w:rPr>
              <w:rStyle w:val="PlaceholderText"/>
            </w:rPr>
            <w:t>[Klik hier als je tekst wilt invoeren.]</w:t>
          </w:r>
        </w:p>
      </w:docPartBody>
    </w:docPart>
    <w:docPart>
      <w:docPartPr>
        <w:name w:val="695F99AFA15D41F4AA009E19198346B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6BC7B25-6D92-460C-867D-90F90637564B}"/>
      </w:docPartPr>
      <w:docPartBody>
        <w:p w:rsidR="00000000" w:rsidRDefault="00000000">
          <w:pPr>
            <w:pStyle w:val="695F99AFA15D41F4AA009E19198346B6"/>
          </w:pPr>
          <w:r w:rsidRPr="005F1BE9">
            <w:rPr>
              <w:rStyle w:val="PlaceholderText"/>
            </w:rPr>
            <w:t>[Onderwerp]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Condensed SemiBold">
    <w:altName w:val="Arial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ptos">
    <w:panose1 w:val="00000000000000000000"/>
    <w:charset w:val="00"/>
    <w:family w:val="roman"/>
    <w:notTrueType/>
    <w:pitch w:val="default"/>
  </w:font>
  <w:font w:name="Aptos Display"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comments="0"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065"/>
    <w:rsid w:val="00504FEF"/>
    <w:rsid w:val="006C3065"/>
    <w:rsid w:val="009B1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nl-NL" w:eastAsia="nl-N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852C4DD54EE4429B15241E1DCE49BD8">
    <w:name w:val="F852C4DD54EE4429B15241E1DCE49BD8"/>
  </w:style>
  <w:style w:type="paragraph" w:customStyle="1" w:styleId="43D9531233CC49A2A998BA819F744AFD">
    <w:name w:val="43D9531233CC49A2A998BA819F744AFD"/>
  </w:style>
  <w:style w:type="paragraph" w:customStyle="1" w:styleId="C1A80BA55C0C4BEABB2516A605D33253">
    <w:name w:val="C1A80BA55C0C4BEABB2516A605D33253"/>
  </w:style>
  <w:style w:type="paragraph" w:customStyle="1" w:styleId="848789B132714CE7B1FCC377AB7E74DC">
    <w:name w:val="848789B132714CE7B1FCC377AB7E74DC"/>
  </w:style>
  <w:style w:type="paragraph" w:customStyle="1" w:styleId="B846514FFCB64B9D95727E2772E84E7E">
    <w:name w:val="B846514FFCB64B9D95727E2772E84E7E"/>
  </w:style>
  <w:style w:type="paragraph" w:customStyle="1" w:styleId="3E7EF9E3046748E288DE518C26997178">
    <w:name w:val="3E7EF9E3046748E288DE518C26997178"/>
  </w:style>
  <w:style w:type="paragraph" w:customStyle="1" w:styleId="271DB4F5991E409AB04DCC924E03CC49">
    <w:name w:val="271DB4F5991E409AB04DCC924E03CC49"/>
  </w:style>
  <w:style w:type="paragraph" w:customStyle="1" w:styleId="0EF66BFAE4424B3691C2373714DE1F42">
    <w:name w:val="0EF66BFAE4424B3691C2373714DE1F42"/>
  </w:style>
  <w:style w:type="paragraph" w:customStyle="1" w:styleId="2FB32AD776CE4BCFBCDF6746FE417C05">
    <w:name w:val="2FB32AD776CE4BCFBCDF6746FE417C05"/>
  </w:style>
  <w:style w:type="paragraph" w:customStyle="1" w:styleId="695F99AFA15D41F4AA009E19198346B6">
    <w:name w:val="695F99AFA15D41F4AA009E19198346B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HAN">
      <a:dk1>
        <a:sysClr val="windowText" lastClr="000000"/>
      </a:dk1>
      <a:lt1>
        <a:sysClr val="window" lastClr="FFFFFF"/>
      </a:lt1>
      <a:dk2>
        <a:srgbClr val="E50056"/>
      </a:dk2>
      <a:lt2>
        <a:srgbClr val="F8F8F8"/>
      </a:lt2>
      <a:accent1>
        <a:srgbClr val="000000"/>
      </a:accent1>
      <a:accent2>
        <a:srgbClr val="454545"/>
      </a:accent2>
      <a:accent3>
        <a:srgbClr val="757575"/>
      </a:accent3>
      <a:accent4>
        <a:srgbClr val="919191"/>
      </a:accent4>
      <a:accent5>
        <a:srgbClr val="E3E3E3"/>
      </a:accent5>
      <a:accent6>
        <a:srgbClr val="F8F8F8"/>
      </a:accent6>
      <a:hlink>
        <a:srgbClr val="000000"/>
      </a:hlink>
      <a:folHlink>
        <a:srgbClr val="000000"/>
      </a:folHlink>
    </a:clrScheme>
    <a:fontScheme name="Aangepast 10">
      <a:majorFont>
        <a:latin typeface="Roboto Condensed SemiBold"/>
        <a:ea typeface=""/>
        <a:cs typeface=""/>
      </a:majorFont>
      <a:minorFont>
        <a:latin typeface="Roboto"/>
        <a:ea typeface=""/>
        <a:cs typeface="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8A7CD96C3BD64780809632D18A3980" ma:contentTypeVersion="13" ma:contentTypeDescription="Een nieuw document maken." ma:contentTypeScope="" ma:versionID="4267fd8e1fe1ca55ed2142b2ca09a53e">
  <xsd:schema xmlns:xsd="http://www.w3.org/2001/XMLSchema" xmlns:xs="http://www.w3.org/2001/XMLSchema" xmlns:p="http://schemas.microsoft.com/office/2006/metadata/properties" xmlns:ns2="8019b013-9be8-4720-96da-a228b22e4901" xmlns:ns3="1a5fe389-0778-4a6c-8264-8d93f75feea7" targetNamespace="http://schemas.microsoft.com/office/2006/metadata/properties" ma:root="true" ma:fieldsID="eec92cf9f1d2eddf3a0c7cc8f5d7680a" ns2:_="" ns3:_="">
    <xsd:import namespace="8019b013-9be8-4720-96da-a228b22e4901"/>
    <xsd:import namespace="1a5fe389-0778-4a6c-8264-8d93f75fee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19b013-9be8-4720-96da-a228b22e49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Afbeeldingtags" ma:readOnly="false" ma:fieldId="{5cf76f15-5ced-4ddc-b409-7134ff3c332f}" ma:taxonomyMulti="true" ma:sspId="f6aa0a0a-ab1b-4084-9454-0fab0472597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5fe389-0778-4a6c-8264-8d93f75feea7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fd5ee73-dc2f-4d86-a71f-08615aacb286}" ma:internalName="TaxCatchAll" ma:showField="CatchAllData" ma:web="1a5fe389-0778-4a6c-8264-8d93f75feea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019b013-9be8-4720-96da-a228b22e4901">
      <Terms xmlns="http://schemas.microsoft.com/office/infopath/2007/PartnerControls"/>
    </lcf76f155ced4ddcb4097134ff3c332f>
    <TaxCatchAll xmlns="1a5fe389-0778-4a6c-8264-8d93f75feea7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HPi10</b:Tag>
    <b:SourceType>Report</b:SourceType>
    <b:Guid>{EB17E8B4-CD9E-4929-8DF0-41ED47E182D5}</b:Guid>
    <b:Author>
      <b:Author>
        <b:NameList>
          <b:Person>
            <b:Last>Pijnenburg</b:Last>
            <b:First>H.</b:First>
          </b:Person>
        </b:NameList>
      </b:Author>
    </b:Author>
    <b:Title>Zorgen dat het werkt</b:Title>
    <b:Year>2010</b:Year>
    <b:Publisher>Lectoraat Werkzame Factoren in de Zorg voor Jeugd, HAN</b:Publisher>
    <b:City>Nijmegen</b:City>
    <b:RefOrder>1</b:RefOrder>
  </b:Source>
</b:Sources>
</file>

<file path=customXml/itemProps1.xml><?xml version="1.0" encoding="utf-8"?>
<ds:datastoreItem xmlns:ds="http://schemas.openxmlformats.org/officeDocument/2006/customXml" ds:itemID="{A05A2F34-0CE7-4D6F-9850-E83E48AF91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D92D954-2EB5-427D-A739-2D58604E65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19b013-9be8-4720-96da-a228b22e4901"/>
    <ds:schemaRef ds:uri="1a5fe389-0778-4a6c-8264-8d93f75fee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96086A9-C93B-4195-9942-41863CCC68C6}">
  <ds:schemaRefs>
    <ds:schemaRef ds:uri="http://schemas.microsoft.com/office/2006/metadata/properties"/>
    <ds:schemaRef ds:uri="http://schemas.microsoft.com/office/infopath/2007/PartnerControls"/>
    <ds:schemaRef ds:uri="8019b013-9be8-4720-96da-a228b22e4901"/>
    <ds:schemaRef ds:uri="1a5fe389-0778-4a6c-8264-8d93f75feea7"/>
  </ds:schemaRefs>
</ds:datastoreItem>
</file>

<file path=customXml/itemProps4.xml><?xml version="1.0" encoding="utf-8"?>
<ds:datastoreItem xmlns:ds="http://schemas.openxmlformats.org/officeDocument/2006/customXml" ds:itemID="{FC5467D7-69FE-4180-BE19-1D4073F22D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Rapport%2025.1.dotx</Template>
  <TotalTime>0</TotalTime>
  <Pages>1</Pages>
  <Words>205</Words>
  <Characters>1172</Characters>
  <Application>Microsoft Office Word</Application>
  <DocSecurity>4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Hogeschool van Arnhem en Nijmegen</Company>
  <LinksUpToDate>false</LinksUpToDate>
  <CharactersWithSpaces>1375</CharactersWithSpaces>
  <SharedDoc>false</SharedDoc>
  <HLinks>
    <vt:vector size="18" baseType="variant">
      <vt:variant>
        <vt:i4>1835066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_Toc18073185</vt:lpwstr>
      </vt:variant>
      <vt:variant>
        <vt:i4>1900602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_Toc18073184</vt:lpwstr>
      </vt:variant>
      <vt:variant>
        <vt:i4>1703994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_Toc18073183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GECOMBINEERDE RUBRICS – BEOORDELING TEST 
(SCENARIO TESTING CEM KANER - ISO 29119)</dc:subject>
  <dc:creator>Mark Giesen</dc:creator>
  <cp:keywords/>
  <cp:lastModifiedBy>Mark Giesen</cp:lastModifiedBy>
  <cp:revision>8</cp:revision>
  <cp:lastPrinted>2019-08-30T22:43:00Z</cp:lastPrinted>
  <dcterms:created xsi:type="dcterms:W3CDTF">2025-03-24T17:55:00Z</dcterms:created>
  <dcterms:modified xsi:type="dcterms:W3CDTF">2025-03-24T10:01:00Z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0x010100D48A7CD96C3BD64780809632D18A3980</vt:lpwstr>
  </property>
  <property fmtid="{D5CDD505-2E9C-101B-9397-08002B2CF9AE}" pid="3" name="MediaServiceImageTags">
    <vt:lpwstr/>
  </property>
</Properties>
</file>