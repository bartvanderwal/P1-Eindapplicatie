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6165B853" w14:textId="77777777" w:rsidTr="00435586">
        <w:trPr>
          <w:trHeight w:val="5499"/>
        </w:trPr>
        <w:tc>
          <w:tcPr>
            <w:tcW w:w="9174" w:type="dxa"/>
          </w:tcPr>
          <w:p w14:paraId="0AD88279" w14:textId="46DC6278" w:rsidR="00C70048" w:rsidRDefault="00000000" w:rsidP="00435586">
            <w:pPr>
              <w:pStyle w:val="Titel"/>
              <w:rPr>
                <w:rFonts w:asciiTheme="minorHAnsi" w:hAnsiTheme="minorHAnsi" w:cstheme="minorHAnsi"/>
                <w:b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2188BD660AD44442A02EFB2BE6704EB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8F6DCA">
                  <w:t>Testplan referentieapplicatie P1</w:t>
                </w:r>
              </w:sdtContent>
            </w:sdt>
          </w:p>
          <w:p w14:paraId="2F120565" w14:textId="37A66558" w:rsidR="00753826" w:rsidRPr="00753826" w:rsidRDefault="008F6DCA" w:rsidP="00435586">
            <w:pPr>
              <w:pStyle w:val="Ondertitel"/>
            </w:pPr>
            <w:proofErr w:type="spellStart"/>
            <w:r>
              <w:t>KlasKompas</w:t>
            </w:r>
            <w:proofErr w:type="spellEnd"/>
          </w:p>
        </w:tc>
      </w:tr>
    </w:tbl>
    <w:p w14:paraId="165D30AE" w14:textId="77777777" w:rsidR="00C15563" w:rsidRPr="005326EA" w:rsidRDefault="00000000" w:rsidP="00C15563">
      <w:pPr>
        <w:pStyle w:val="Auteur"/>
        <w:rPr>
          <w:rFonts w:eastAsia="Arial Unicode MS"/>
        </w:rPr>
      </w:pPr>
      <w:sdt>
        <w:sdtPr>
          <w:id w:val="2034681001"/>
          <w:placeholder>
            <w:docPart w:val="52B36AE05DE0B94EAAA2B195B89B18EF"/>
          </w:placeholder>
          <w:temporary/>
          <w:showingPlcHdr/>
        </w:sdtPr>
        <w:sdtContent>
          <w:r w:rsidR="00C15563" w:rsidRPr="000D503C">
            <w:rPr>
              <w:rStyle w:val="Tekstvantijdelijkeaanduiding"/>
            </w:rPr>
            <w:t>[</w:t>
          </w:r>
          <w:r w:rsidR="00C15563">
            <w:rPr>
              <w:rStyle w:val="Tekstvantijdelijkeaanduiding"/>
            </w:rPr>
            <w:t>auteur(s)</w:t>
          </w:r>
          <w:r w:rsidR="00C15563" w:rsidRPr="000D503C">
            <w:rPr>
              <w:rStyle w:val="Tekstvantijdelijkeaanduiding"/>
            </w:rPr>
            <w:t>]</w:t>
          </w:r>
        </w:sdtContent>
      </w:sdt>
    </w:p>
    <w:p w14:paraId="1021459A" w14:textId="77777777" w:rsidR="00D41106" w:rsidRDefault="00000000" w:rsidP="00C15563">
      <w:pPr>
        <w:pStyle w:val="Auteur"/>
      </w:pPr>
      <w:sdt>
        <w:sdtPr>
          <w:id w:val="1971401319"/>
          <w:placeholder>
            <w:docPart w:val="02325A5B88775648B3BCF19D1245B380"/>
          </w:placeholder>
          <w:showingPlcHdr/>
          <w:date>
            <w:dateFormat w:val="d MMMM yyyy"/>
            <w:lid w:val="nl-NL"/>
            <w:storeMappedDataAs w:val="dateTime"/>
            <w:calendar w:val="gregorian"/>
          </w:date>
        </w:sdtPr>
        <w:sdtContent>
          <w:r w:rsidR="00C15563">
            <w:rPr>
              <w:rStyle w:val="Tekstvantijdelijkeaanduiding"/>
            </w:rPr>
            <w:t xml:space="preserve">[kies een </w:t>
          </w:r>
          <w:r w:rsidR="00C15563" w:rsidRPr="0071645A">
            <w:rPr>
              <w:rStyle w:val="Tekstvantijdelijkeaanduiding"/>
            </w:rPr>
            <w:t>datum</w:t>
          </w:r>
          <w:r w:rsidR="00C15563">
            <w:rPr>
              <w:rStyle w:val="Tekstvantijdelijkeaanduiding"/>
            </w:rPr>
            <w:t>]</w:t>
          </w:r>
        </w:sdtContent>
      </w:sdt>
    </w:p>
    <w:p w14:paraId="6777D5DF" w14:textId="77777777" w:rsidR="00B25FE7" w:rsidRDefault="00B25FE7" w:rsidP="00C15563">
      <w:pPr>
        <w:pStyle w:val="Auteur"/>
        <w:sectPr w:rsidR="00B25FE7" w:rsidSect="006159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552" w:right="1361" w:bottom="1418" w:left="1361" w:header="709" w:footer="567" w:gutter="0"/>
          <w:cols w:space="708"/>
          <w:docGrid w:linePitch="272"/>
        </w:sectPr>
      </w:pPr>
    </w:p>
    <w:p w14:paraId="7B54BD4D" w14:textId="77777777" w:rsidR="00B76BB2" w:rsidRPr="004C20F1" w:rsidRDefault="00B76BB2" w:rsidP="006159D8">
      <w:pPr>
        <w:pStyle w:val="Kopvaninhoudsopgave"/>
        <w:spacing w:before="0"/>
      </w:pPr>
      <w:r w:rsidRPr="00B55891">
        <w:lastRenderedPageBreak/>
        <w:t>INHOUDSOPGAVE</w:t>
      </w:r>
    </w:p>
    <w:p w14:paraId="7CEF2563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Content>
        <w:p w14:paraId="7D7A2EE3" w14:textId="77777777" w:rsidR="00842611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8073183" w:history="1">
            <w:r w:rsidR="00842611" w:rsidRPr="009174E0">
              <w:rPr>
                <w:rStyle w:val="Hyperlink"/>
              </w:rPr>
              <w:t>INLEIDING</w:t>
            </w:r>
            <w:r w:rsidR="00842611">
              <w:rPr>
                <w:webHidden/>
              </w:rPr>
              <w:tab/>
            </w:r>
            <w:r w:rsidR="00842611">
              <w:rPr>
                <w:webHidden/>
              </w:rPr>
              <w:fldChar w:fldCharType="begin"/>
            </w:r>
            <w:r w:rsidR="00842611">
              <w:rPr>
                <w:webHidden/>
              </w:rPr>
              <w:instrText xml:space="preserve"> PAGEREF _Toc18073183 \h </w:instrText>
            </w:r>
            <w:r w:rsidR="00842611">
              <w:rPr>
                <w:webHidden/>
              </w:rPr>
            </w:r>
            <w:r w:rsidR="00842611">
              <w:rPr>
                <w:webHidden/>
              </w:rPr>
              <w:fldChar w:fldCharType="separate"/>
            </w:r>
            <w:r w:rsidR="009878FA">
              <w:rPr>
                <w:webHidden/>
              </w:rPr>
              <w:t>3</w:t>
            </w:r>
            <w:r w:rsidR="00842611">
              <w:rPr>
                <w:webHidden/>
              </w:rPr>
              <w:fldChar w:fldCharType="end"/>
            </w:r>
          </w:hyperlink>
        </w:p>
        <w:p w14:paraId="5365B845" w14:textId="77777777" w:rsidR="00842611" w:rsidRDefault="0084261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8073184" w:history="1">
            <w:r w:rsidRPr="009174E0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9174E0">
              <w:rPr>
                <w:rStyle w:val="Hyperlink"/>
              </w:rPr>
              <w:t>[hoofdstuktitel]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_Toc18073184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878F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5B0803" w14:textId="77777777" w:rsidR="00842611" w:rsidRDefault="00842611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8073185" w:history="1">
            <w:r w:rsidRPr="009174E0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9174E0">
              <w:rPr>
                <w:rStyle w:val="Hyperlink"/>
              </w:rPr>
              <w:t>[Paragraaftitel]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_Toc18073185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878F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4EFF81" w14:textId="77777777" w:rsidR="00766E97" w:rsidRPr="004C20F1" w:rsidRDefault="004C20F1" w:rsidP="004C20F1">
          <w:pPr>
            <w:pStyle w:val="Inhopg1"/>
          </w:pPr>
          <w:r>
            <w:fldChar w:fldCharType="end"/>
          </w:r>
        </w:p>
      </w:sdtContent>
    </w:sdt>
    <w:bookmarkStart w:id="2" w:name="_Toc453921976" w:displacedByCustomXml="prev"/>
    <w:bookmarkStart w:id="3" w:name="_Toc453921523" w:displacedByCustomXml="prev"/>
    <w:bookmarkStart w:id="4" w:name="_Toc453921312" w:displacedByCustomXml="prev"/>
    <w:bookmarkStart w:id="5" w:name="_Toc453920324" w:displacedByCustomXml="prev"/>
    <w:bookmarkStart w:id="6" w:name="_Toc453919959" w:displacedByCustomXml="prev"/>
    <w:p w14:paraId="54ACDC58" w14:textId="77777777" w:rsidR="00C8424E" w:rsidRPr="004C20F1" w:rsidRDefault="00C8424E" w:rsidP="004C20F1">
      <w:r>
        <w:br w:type="page"/>
      </w:r>
    </w:p>
    <w:p w14:paraId="068DF417" w14:textId="77777777" w:rsidR="00B76BB2" w:rsidRPr="00254AF4" w:rsidRDefault="00B76BB2" w:rsidP="00254AF4">
      <w:pPr>
        <w:pStyle w:val="Kop1-geennr"/>
      </w:pPr>
      <w:bookmarkStart w:id="7" w:name="_Toc455750738"/>
      <w:bookmarkStart w:id="8" w:name="_Toc455759782"/>
      <w:bookmarkStart w:id="9" w:name="_Toc536188568"/>
      <w:bookmarkStart w:id="10" w:name="_Toc18073183"/>
      <w:bookmarkEnd w:id="6"/>
      <w:bookmarkEnd w:id="5"/>
      <w:bookmarkEnd w:id="4"/>
      <w:bookmarkEnd w:id="3"/>
      <w:bookmarkEnd w:id="2"/>
      <w:r w:rsidRPr="00254AF4">
        <w:lastRenderedPageBreak/>
        <w:t>INLEIDING</w:t>
      </w:r>
      <w:bookmarkEnd w:id="7"/>
      <w:bookmarkEnd w:id="8"/>
      <w:bookmarkEnd w:id="9"/>
      <w:bookmarkEnd w:id="10"/>
    </w:p>
    <w:p w14:paraId="0ED9BAD9" w14:textId="77777777" w:rsidR="00EE5D76" w:rsidRDefault="00EE5D76" w:rsidP="001936D8"/>
    <w:p w14:paraId="51E1DBEA" w14:textId="77777777" w:rsidR="00254AF4" w:rsidRDefault="00000000" w:rsidP="001936D8">
      <w:sdt>
        <w:sdtPr>
          <w:id w:val="974342607"/>
          <w:placeholder>
            <w:docPart w:val="D59AA7C5AD34374F93A59605B971576E"/>
          </w:placeholder>
          <w:temporary/>
          <w:showingPlcHdr/>
        </w:sdtPr>
        <w:sdtContent>
          <w:r w:rsidR="007266C6">
            <w:rPr>
              <w:rStyle w:val="Tekstvantijdelijkeaanduiding"/>
            </w:rPr>
            <w:t>[Klik hier als je tekst wilt invoeren, maak gebruik van de stijlen op de tab MIJN DOCUMENT voor het typen van (genummerde) koppen.]</w:t>
          </w:r>
        </w:sdtContent>
      </w:sdt>
    </w:p>
    <w:p w14:paraId="3489BBC1" w14:textId="6446CACB" w:rsidR="008F6DCA" w:rsidRDefault="008F6DCA" w:rsidP="008F6DCA">
      <w:pPr>
        <w:pStyle w:val="Kop1"/>
      </w:pPr>
      <w:r>
        <w:t>Activity Diagrams</w:t>
      </w:r>
    </w:p>
    <w:p w14:paraId="2043886B" w14:textId="7D11E39A" w:rsidR="008F6DCA" w:rsidRDefault="008F6DCA" w:rsidP="008F6DCA">
      <w:pPr>
        <w:pStyle w:val="Kop2"/>
      </w:pPr>
      <w:r>
        <w:t>AD Inlezen CSV-bestand</w:t>
      </w:r>
    </w:p>
    <w:p w14:paraId="169164F0" w14:textId="509C84D3" w:rsidR="008F6DCA" w:rsidRDefault="00D54484" w:rsidP="008F6DCA">
      <w:r w:rsidRPr="00D54484">
        <w:drawing>
          <wp:inline distT="0" distB="0" distL="0" distR="0" wp14:anchorId="1FA0654D" wp14:editId="287D0C4D">
            <wp:extent cx="2324100" cy="2235200"/>
            <wp:effectExtent l="0" t="0" r="0" b="0"/>
            <wp:docPr id="53064118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4118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AF7D" w14:textId="1E77CDCA" w:rsidR="008F6DCA" w:rsidRDefault="008F6DCA" w:rsidP="008F6DCA">
      <w:pPr>
        <w:pStyle w:val="Kop2"/>
      </w:pPr>
      <w:r>
        <w:t>AD Bijwerken afstand van student</w:t>
      </w:r>
    </w:p>
    <w:p w14:paraId="2062D025" w14:textId="601028A9" w:rsidR="00D54484" w:rsidRPr="00D54484" w:rsidRDefault="00D54484" w:rsidP="00D54484">
      <w:r w:rsidRPr="00D54484">
        <w:drawing>
          <wp:inline distT="0" distB="0" distL="0" distR="0" wp14:anchorId="66F4B5AE" wp14:editId="4F2EA054">
            <wp:extent cx="2451100" cy="1943100"/>
            <wp:effectExtent l="0" t="0" r="0" b="0"/>
            <wp:docPr id="1084822571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22571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C502" w14:textId="77777777" w:rsidR="008F6DCA" w:rsidRDefault="008F6DCA" w:rsidP="008F6DCA"/>
    <w:p w14:paraId="519DB037" w14:textId="00A914AA" w:rsidR="008F6DCA" w:rsidRDefault="008F6DCA" w:rsidP="008F6DCA">
      <w:pPr>
        <w:pStyle w:val="Kop2"/>
      </w:pPr>
      <w:r>
        <w:lastRenderedPageBreak/>
        <w:t>AD Invoeren hobby van student</w:t>
      </w:r>
    </w:p>
    <w:p w14:paraId="642A3EDE" w14:textId="3FDF2847" w:rsidR="008F6DCA" w:rsidRDefault="00026105" w:rsidP="008F6DCA">
      <w:r w:rsidRPr="00026105">
        <w:drawing>
          <wp:inline distT="0" distB="0" distL="0" distR="0" wp14:anchorId="6F190C5F" wp14:editId="2C41CD3B">
            <wp:extent cx="2095500" cy="2235200"/>
            <wp:effectExtent l="0" t="0" r="0" b="0"/>
            <wp:docPr id="1667516666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16666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74E6" w14:textId="77777777" w:rsidR="00D54484" w:rsidRDefault="00D54484" w:rsidP="008F6DCA"/>
    <w:p w14:paraId="6F3BA7EB" w14:textId="1C6348CF" w:rsidR="008F6DCA" w:rsidRDefault="008F6DCA" w:rsidP="008F6DCA">
      <w:pPr>
        <w:pStyle w:val="Kop2"/>
      </w:pPr>
      <w:r>
        <w:t>Verwijderen hobby van student</w:t>
      </w:r>
    </w:p>
    <w:p w14:paraId="48CCB7FB" w14:textId="7AC9C76E" w:rsidR="008F6DCA" w:rsidRDefault="00026105" w:rsidP="008F6DCA">
      <w:r w:rsidRPr="00026105">
        <w:drawing>
          <wp:inline distT="0" distB="0" distL="0" distR="0" wp14:anchorId="29F4C19F" wp14:editId="080D32D1">
            <wp:extent cx="2146300" cy="2235200"/>
            <wp:effectExtent l="0" t="0" r="0" b="0"/>
            <wp:docPr id="231555897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55897" name="Afbeelding 1" descr="Afbeelding met tekst, schermopname, Lettertype&#10;&#10;Door AI gegenereerde inhoud is mogelijk onjuis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2367" w14:textId="1AEC1AB2" w:rsidR="008F6DCA" w:rsidRDefault="008F6DCA" w:rsidP="008F6DCA">
      <w:pPr>
        <w:pStyle w:val="Kop2"/>
      </w:pPr>
      <w:r>
        <w:t>Weergeven afstanden-grafiek</w:t>
      </w:r>
    </w:p>
    <w:p w14:paraId="2DCD0BBA" w14:textId="1147FD8B" w:rsidR="008F6DCA" w:rsidRDefault="00026105" w:rsidP="008F6DCA">
      <w:r w:rsidRPr="00026105">
        <w:drawing>
          <wp:inline distT="0" distB="0" distL="0" distR="0" wp14:anchorId="11D670FA" wp14:editId="0D87ADE1">
            <wp:extent cx="2298700" cy="1892300"/>
            <wp:effectExtent l="0" t="0" r="0" b="0"/>
            <wp:docPr id="425262011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62011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E971" w14:textId="6098F255" w:rsidR="008F6DCA" w:rsidRDefault="008F6DCA" w:rsidP="008F6DCA">
      <w:pPr>
        <w:pStyle w:val="Kop2"/>
      </w:pPr>
      <w:r>
        <w:lastRenderedPageBreak/>
        <w:t>Weergeven lijst studenten met hobby’s</w:t>
      </w:r>
    </w:p>
    <w:p w14:paraId="14A81448" w14:textId="3C605624" w:rsidR="008F6DCA" w:rsidRDefault="00C37ACE" w:rsidP="008F6DCA">
      <w:r w:rsidRPr="00C37ACE">
        <w:drawing>
          <wp:inline distT="0" distB="0" distL="0" distR="0" wp14:anchorId="56D57307" wp14:editId="0EB386D2">
            <wp:extent cx="2159000" cy="1549400"/>
            <wp:effectExtent l="0" t="0" r="0" b="0"/>
            <wp:docPr id="1609701238" name="Afbeelding 1" descr="Afbeelding met tekst, schermopname, Lettertype, cirk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01238" name="Afbeelding 1" descr="Afbeelding met tekst, schermopname, Lettertype, cirkel&#10;&#10;Door AI gegenereerde inhoud is mogelijk onjuis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5AD4" w14:textId="55EEF729" w:rsidR="008F6DCA" w:rsidRDefault="008F6DCA" w:rsidP="008F6DCA">
      <w:pPr>
        <w:pStyle w:val="Kop2"/>
      </w:pPr>
      <w:r>
        <w:t>Wissen gegevens</w:t>
      </w:r>
    </w:p>
    <w:p w14:paraId="6F7F2152" w14:textId="3A8B6CAB" w:rsidR="008F6DCA" w:rsidRDefault="00C37ACE" w:rsidP="008F6DCA">
      <w:r w:rsidRPr="00C37ACE">
        <w:drawing>
          <wp:inline distT="0" distB="0" distL="0" distR="0" wp14:anchorId="11D4B391" wp14:editId="27F9742E">
            <wp:extent cx="2324100" cy="1549400"/>
            <wp:effectExtent l="0" t="0" r="0" b="0"/>
            <wp:docPr id="138556916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691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F5EA" w14:textId="77777777" w:rsidR="008F6DCA" w:rsidRPr="008F6DCA" w:rsidRDefault="008F6DCA" w:rsidP="008F6DCA"/>
    <w:p w14:paraId="60BE8BFA" w14:textId="77777777" w:rsidR="00842611" w:rsidRDefault="00842611" w:rsidP="001936D8"/>
    <w:p w14:paraId="090CEC36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bookmarkStart w:id="11" w:name="_Toc18073184"/>
    <w:p w14:paraId="4FCE86CB" w14:textId="77777777" w:rsidR="00C1272F" w:rsidRPr="00B76BB2" w:rsidRDefault="00000000" w:rsidP="004C20F1">
      <w:pPr>
        <w:pStyle w:val="Kop1"/>
      </w:pPr>
      <w:sdt>
        <w:sdtPr>
          <w:id w:val="1838117392"/>
          <w:placeholder>
            <w:docPart w:val="D10C8A48484A8F47857F1A6D507A017C"/>
          </w:placeholder>
          <w:temporary/>
          <w:showingPlcHdr/>
        </w:sdtPr>
        <w:sdtContent>
          <w:r w:rsidR="007266C6">
            <w:rPr>
              <w:rStyle w:val="Tekstvantijdelijkeaanduiding"/>
            </w:rPr>
            <w:t>[hoofdstuktitel]</w:t>
          </w:r>
        </w:sdtContent>
      </w:sdt>
      <w:bookmarkEnd w:id="11"/>
    </w:p>
    <w:p w14:paraId="4115F5E8" w14:textId="77777777" w:rsidR="00C1272F" w:rsidRDefault="00C1272F" w:rsidP="003E475C">
      <w:pPr>
        <w:spacing w:after="76" w:line="259" w:lineRule="auto"/>
        <w:ind w:left="11" w:hanging="11"/>
      </w:pPr>
    </w:p>
    <w:p w14:paraId="0287AF29" w14:textId="77777777" w:rsidR="00C1272F" w:rsidRDefault="00000000">
      <w:pPr>
        <w:spacing w:after="98" w:line="259" w:lineRule="auto"/>
      </w:pPr>
      <w:sdt>
        <w:sdtPr>
          <w:id w:val="835500411"/>
          <w:placeholder>
            <w:docPart w:val="4B076E4702E2B94E956B21F86A79C765"/>
          </w:placeholder>
          <w:temporary/>
          <w:showingPlcHdr/>
        </w:sdtPr>
        <w:sdtContent>
          <w:r w:rsidR="007266C6">
            <w:rPr>
              <w:rStyle w:val="Tekstvantijdelijkeaanduiding"/>
            </w:rPr>
            <w:t>[Klik hier als je tekst wilt invoeren.]</w:t>
          </w:r>
        </w:sdtContent>
      </w:sdt>
    </w:p>
    <w:p w14:paraId="2A575E42" w14:textId="77777777" w:rsidR="007266C6" w:rsidRPr="00A670C7" w:rsidRDefault="007266C6">
      <w:pPr>
        <w:spacing w:after="98" w:line="259" w:lineRule="auto"/>
        <w:rPr>
          <w:color w:val="auto"/>
        </w:rPr>
      </w:pPr>
    </w:p>
    <w:bookmarkStart w:id="12" w:name="_Toc18073185"/>
    <w:p w14:paraId="74C7E3D1" w14:textId="77777777" w:rsidR="00C1272F" w:rsidRPr="00B76BB2" w:rsidRDefault="00000000" w:rsidP="00254AF4">
      <w:pPr>
        <w:pStyle w:val="Kop2"/>
      </w:pPr>
      <w:sdt>
        <w:sdtPr>
          <w:id w:val="-1867437649"/>
          <w:placeholder>
            <w:docPart w:val="B7E73A07AD02C448BBE991C55A96C15A"/>
          </w:placeholder>
          <w:temporary/>
          <w:showingPlcHdr/>
        </w:sdtPr>
        <w:sdtContent>
          <w:r w:rsidR="007266C6">
            <w:rPr>
              <w:rStyle w:val="Tekstvantijdelijkeaanduiding"/>
            </w:rPr>
            <w:t>[Paragraaftitel]</w:t>
          </w:r>
        </w:sdtContent>
      </w:sdt>
      <w:bookmarkEnd w:id="12"/>
    </w:p>
    <w:p w14:paraId="337BB19A" w14:textId="77777777" w:rsidR="0070065C" w:rsidRPr="00A670C7" w:rsidRDefault="00000000" w:rsidP="00254AF4">
      <w:sdt>
        <w:sdtPr>
          <w:id w:val="-1913077080"/>
          <w:placeholder>
            <w:docPart w:val="C5F02BC12C029F44B35FE97E72ECCE11"/>
          </w:placeholder>
          <w:temporary/>
          <w:showingPlcHdr/>
        </w:sdtPr>
        <w:sdtContent>
          <w:r w:rsidR="007266C6">
            <w:rPr>
              <w:rStyle w:val="Tekstvantijdelijkeaanduiding"/>
            </w:rPr>
            <w:t>[Klik hier als je tekst wilt invoeren.]</w:t>
          </w:r>
        </w:sdtContent>
      </w:sdt>
    </w:p>
    <w:p w14:paraId="2B593158" w14:textId="77777777" w:rsidR="0070065C" w:rsidRDefault="0070065C" w:rsidP="00037EEB">
      <w:pPr>
        <w:rPr>
          <w:color w:val="auto"/>
        </w:rPr>
      </w:pPr>
    </w:p>
    <w:p w14:paraId="17C6D2FD" w14:textId="77777777" w:rsidR="008F4499" w:rsidRDefault="008F4499">
      <w:pPr>
        <w:spacing w:after="160" w:line="259" w:lineRule="auto"/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br w:type="page"/>
      </w:r>
    </w:p>
    <w:p w14:paraId="4198FB78" w14:textId="77777777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24F3EFFB" wp14:editId="3D4A2B4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470" cy="10677525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470" cy="10677525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5569897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88508" id="Groep 4" o:spid="_x0000_s1026" style="position:absolute;margin-left:0;margin-top:0;width:596.1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">
                  <v:imagedata r:id="rId25" o:title=""/>
                </v:shape>
                <v:rect id="Rechthoek 2" o:spid="_x0000_s1028" style="position:absolute;width:55698;height:9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&#13;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&#13;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9878FA">
      <w:headerReference w:type="default" r:id="rId26"/>
      <w:footerReference w:type="default" r:id="rId27"/>
      <w:pgSz w:w="11906" w:h="16838" w:code="9"/>
      <w:pgMar w:top="2268" w:right="1361" w:bottom="1418" w:left="1361" w:header="709" w:footer="652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61CC1" w14:textId="77777777" w:rsidR="007957C9" w:rsidRDefault="007957C9">
      <w:pPr>
        <w:spacing w:line="240" w:lineRule="auto"/>
      </w:pPr>
      <w:r>
        <w:separator/>
      </w:r>
    </w:p>
  </w:endnote>
  <w:endnote w:type="continuationSeparator" w:id="0">
    <w:p w14:paraId="3C8B2E98" w14:textId="77777777" w:rsidR="007957C9" w:rsidRDefault="00795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 SemiBold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B6D11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2364224F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C4D42" w14:textId="77777777" w:rsidR="00B76BB2" w:rsidRPr="00B25FE7" w:rsidRDefault="002539D2" w:rsidP="005326EA">
    <w:pPr>
      <w:pStyle w:val="Voettekst"/>
      <w:tabs>
        <w:tab w:val="clear" w:pos="9185"/>
        <w:tab w:val="right" w:pos="9184"/>
      </w:tabs>
    </w:pPr>
    <w:bookmarkStart w:id="0" w:name="_Hlk182764464"/>
    <w:bookmarkStart w:id="1" w:name="_Hlk182764465"/>
    <w:r>
      <w:rPr>
        <w:noProof/>
      </w:rPr>
      <w:drawing>
        <wp:anchor distT="0" distB="0" distL="114300" distR="114300" simplePos="0" relativeHeight="251680768" behindDoc="0" locked="0" layoutInCell="1" allowOverlap="1" wp14:anchorId="2B7C5EA2" wp14:editId="5D47335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908000" cy="824400"/>
          <wp:effectExtent l="0" t="0" r="0" b="0"/>
          <wp:wrapNone/>
          <wp:docPr id="2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82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C41DC" w14:textId="77777777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14C610BF" wp14:editId="0D7D2F01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Content>
      <w:p w14:paraId="5C5FA9CD" w14:textId="77777777" w:rsidR="00B25FE7" w:rsidRDefault="002539D2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noProof/>
          </w:rPr>
          <w:drawing>
            <wp:anchor distT="0" distB="0" distL="114300" distR="114300" simplePos="0" relativeHeight="251682816" behindDoc="0" locked="0" layoutInCell="1" allowOverlap="1" wp14:anchorId="0B4D52C5" wp14:editId="306CFA0D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908000" cy="824400"/>
              <wp:effectExtent l="0" t="0" r="0" b="0"/>
              <wp:wrapNone/>
              <wp:docPr id="1913388982" name="Graphic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1622192" name="Graphic 8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8000" cy="824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Content>
          <w:p w14:paraId="5D020E63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32EEE1E7" w14:textId="1ED2E3C1" w:rsidR="00B25FE7" w:rsidRPr="009878FA" w:rsidRDefault="00000000" w:rsidP="009878FA">
            <w:pPr>
              <w:pStyle w:val="Voettekst"/>
              <w:tabs>
                <w:tab w:val="clear" w:pos="9185"/>
                <w:tab w:val="center" w:pos="4536"/>
              </w:tabs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A75EB9817D37D548AE140446701D1ED2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8F6DCA">
                  <w:rPr>
                    <w:caps/>
                  </w:rPr>
                  <w:t>Testplan referentieapplicatie P1</w:t>
                </w:r>
              </w:sdtContent>
            </w:sdt>
            <w:r w:rsidR="009878FA">
              <w:rPr>
                <w:caps/>
              </w:rPr>
              <w:tab/>
            </w:r>
            <w:r w:rsidR="009878FA" w:rsidRPr="00C4788D">
              <w:fldChar w:fldCharType="begin"/>
            </w:r>
            <w:r w:rsidR="009878FA" w:rsidRPr="00C4788D">
              <w:instrText>PAGE   \* MERGEFORMAT</w:instrText>
            </w:r>
            <w:r w:rsidR="009878FA" w:rsidRPr="00C4788D">
              <w:fldChar w:fldCharType="separate"/>
            </w:r>
            <w:r w:rsidR="009878FA">
              <w:t>2</w:t>
            </w:r>
            <w:r w:rsidR="009878FA" w:rsidRPr="00C4788D">
              <w:fldChar w:fldCharType="end"/>
            </w:r>
            <w:r w:rsidR="009878FA">
              <w:t>/</w:t>
            </w:r>
            <w:fldSimple w:instr=" NUMPAGES   \* MERGEFORMAT ">
              <w:r w:rsidR="009878FA">
                <w:t>5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145A3" w14:textId="77777777" w:rsidR="007957C9" w:rsidRDefault="007957C9">
      <w:pPr>
        <w:spacing w:line="240" w:lineRule="auto"/>
      </w:pPr>
      <w:r>
        <w:separator/>
      </w:r>
    </w:p>
  </w:footnote>
  <w:footnote w:type="continuationSeparator" w:id="0">
    <w:p w14:paraId="68E7F332" w14:textId="77777777" w:rsidR="007957C9" w:rsidRDefault="007957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6DC23" w14:textId="77777777" w:rsidR="00B76BB2" w:rsidRDefault="00B76BB2">
    <w:pPr>
      <w:spacing w:after="160" w:line="259" w:lineRule="auto"/>
    </w:pPr>
  </w:p>
  <w:p w14:paraId="14180FA5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42E2F" w14:textId="77777777" w:rsidR="00B25FE7" w:rsidRDefault="002539D2" w:rsidP="00B25FE7">
    <w:pPr>
      <w:tabs>
        <w:tab w:val="left" w:pos="1350"/>
      </w:tabs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78719" behindDoc="1" locked="0" layoutInCell="1" allowOverlap="1" wp14:anchorId="64F384A9" wp14:editId="6D352940">
          <wp:simplePos x="0" y="0"/>
          <wp:positionH relativeFrom="page">
            <wp:posOffset>360045</wp:posOffset>
          </wp:positionH>
          <wp:positionV relativeFrom="page">
            <wp:posOffset>0</wp:posOffset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5CA075" w14:textId="77777777" w:rsidR="00B25FE7" w:rsidRDefault="00B25FE7" w:rsidP="00B25FE7">
    <w:pPr>
      <w:spacing w:after="160" w:line="259" w:lineRule="auto"/>
    </w:pPr>
  </w:p>
  <w:p w14:paraId="2F848B1C" w14:textId="77777777" w:rsidR="00B25FE7" w:rsidRDefault="00B25FE7" w:rsidP="00B25FE7">
    <w:pPr>
      <w:spacing w:after="160" w:line="259" w:lineRule="auto"/>
    </w:pPr>
  </w:p>
  <w:p w14:paraId="0AD98C83" w14:textId="77777777" w:rsidR="00B25FE7" w:rsidRDefault="00B25FE7" w:rsidP="00B25FE7">
    <w:pPr>
      <w:spacing w:after="160" w:line="259" w:lineRule="auto"/>
    </w:pPr>
  </w:p>
  <w:p w14:paraId="56F0412D" w14:textId="77777777" w:rsidR="00B25FE7" w:rsidRDefault="00B25FE7" w:rsidP="00B25FE7">
    <w:pPr>
      <w:spacing w:after="160" w:line="259" w:lineRule="auto"/>
    </w:pPr>
  </w:p>
  <w:p w14:paraId="5A012F0B" w14:textId="77777777" w:rsidR="00B25FE7" w:rsidRDefault="00B25FE7" w:rsidP="00B25FE7">
    <w:pPr>
      <w:spacing w:after="160" w:line="259" w:lineRule="auto"/>
    </w:pPr>
  </w:p>
  <w:p w14:paraId="7A768EB6" w14:textId="77777777" w:rsidR="00B25FE7" w:rsidRDefault="00B25FE7" w:rsidP="00B25FE7">
    <w:pPr>
      <w:spacing w:after="160" w:line="259" w:lineRule="auto"/>
    </w:pPr>
  </w:p>
  <w:p w14:paraId="314DD487" w14:textId="77777777" w:rsidR="00B25FE7" w:rsidRDefault="00B25FE7" w:rsidP="00B25FE7">
    <w:pPr>
      <w:spacing w:after="160" w:line="259" w:lineRule="auto"/>
    </w:pPr>
  </w:p>
  <w:p w14:paraId="11DF14FD" w14:textId="77777777" w:rsidR="00B25FE7" w:rsidRDefault="00B25FE7" w:rsidP="00B25FE7">
    <w:pPr>
      <w:spacing w:after="160" w:line="259" w:lineRule="auto"/>
    </w:pPr>
  </w:p>
  <w:p w14:paraId="3634EE80" w14:textId="77777777" w:rsidR="00B25FE7" w:rsidRDefault="00B25FE7" w:rsidP="00B25FE7">
    <w:pPr>
      <w:spacing w:after="160" w:line="259" w:lineRule="auto"/>
    </w:pPr>
  </w:p>
  <w:p w14:paraId="27AE6E02" w14:textId="77777777" w:rsidR="00B25FE7" w:rsidRDefault="00B25FE7" w:rsidP="00B25FE7">
    <w:pPr>
      <w:spacing w:after="160" w:line="259" w:lineRule="auto"/>
    </w:pPr>
  </w:p>
  <w:p w14:paraId="69BEFD78" w14:textId="77777777" w:rsidR="00B25FE7" w:rsidRDefault="00B25FE7" w:rsidP="00B25FE7">
    <w:pPr>
      <w:spacing w:after="160" w:line="259" w:lineRule="auto"/>
    </w:pPr>
  </w:p>
  <w:p w14:paraId="5F0ECE04" w14:textId="77777777" w:rsidR="00B25FE7" w:rsidRDefault="00B25FE7" w:rsidP="00B25FE7">
    <w:pPr>
      <w:spacing w:after="160" w:line="259" w:lineRule="auto"/>
    </w:pPr>
  </w:p>
  <w:p w14:paraId="56025F18" w14:textId="77777777" w:rsidR="00B25FE7" w:rsidRDefault="00B25FE7" w:rsidP="00B25FE7">
    <w:pPr>
      <w:spacing w:after="160" w:line="259" w:lineRule="auto"/>
    </w:pPr>
  </w:p>
  <w:p w14:paraId="34070E49" w14:textId="77777777" w:rsidR="00842611" w:rsidRPr="00B25FE7" w:rsidRDefault="00842611" w:rsidP="00B25FE7">
    <w:pPr>
      <w:spacing w:after="16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6FC2B" w14:textId="77777777" w:rsidR="00435586" w:rsidRDefault="00435586" w:rsidP="00B25FE7">
    <w:pPr>
      <w:tabs>
        <w:tab w:val="left" w:pos="1350"/>
      </w:tabs>
      <w:spacing w:after="160" w:line="259" w:lineRule="auto"/>
    </w:pPr>
  </w:p>
  <w:p w14:paraId="2A54C362" w14:textId="77777777" w:rsidR="00435586" w:rsidRDefault="00435586">
    <w:pPr>
      <w:spacing w:after="160" w:line="259" w:lineRule="auto"/>
    </w:pPr>
  </w:p>
  <w:p w14:paraId="10D83E34" w14:textId="77777777" w:rsidR="00435586" w:rsidRDefault="00435586">
    <w:pPr>
      <w:spacing w:after="160" w:line="259" w:lineRule="auto"/>
    </w:pPr>
  </w:p>
  <w:p w14:paraId="52D6FBD3" w14:textId="77777777" w:rsidR="00435586" w:rsidRDefault="00435586">
    <w:pPr>
      <w:spacing w:after="160" w:line="259" w:lineRule="auto"/>
    </w:pPr>
  </w:p>
  <w:p w14:paraId="1C87AA91" w14:textId="77777777" w:rsidR="00435586" w:rsidRDefault="00435586">
    <w:pPr>
      <w:spacing w:after="160" w:line="259" w:lineRule="auto"/>
    </w:pPr>
  </w:p>
  <w:p w14:paraId="1BA73925" w14:textId="77777777" w:rsidR="00435586" w:rsidRDefault="00435586">
    <w:pPr>
      <w:spacing w:after="160" w:line="259" w:lineRule="auto"/>
    </w:pPr>
  </w:p>
  <w:p w14:paraId="79480A51" w14:textId="77777777" w:rsidR="00435586" w:rsidRDefault="00435586">
    <w:pPr>
      <w:spacing w:after="160" w:line="259" w:lineRule="auto"/>
    </w:pPr>
  </w:p>
  <w:p w14:paraId="5BC0C960" w14:textId="77777777" w:rsidR="00435586" w:rsidRDefault="00435586">
    <w:pPr>
      <w:spacing w:after="160" w:line="259" w:lineRule="auto"/>
    </w:pPr>
  </w:p>
  <w:p w14:paraId="0DFA3CC6" w14:textId="77777777" w:rsidR="00435586" w:rsidRDefault="00435586">
    <w:pPr>
      <w:spacing w:after="160" w:line="259" w:lineRule="auto"/>
    </w:pPr>
  </w:p>
  <w:p w14:paraId="53FA23B0" w14:textId="77777777" w:rsidR="00435586" w:rsidRDefault="00435586">
    <w:pPr>
      <w:spacing w:after="160" w:line="259" w:lineRule="auto"/>
    </w:pPr>
  </w:p>
  <w:p w14:paraId="3E37F3C6" w14:textId="77777777" w:rsidR="00435586" w:rsidRDefault="00435586">
    <w:pPr>
      <w:spacing w:after="160" w:line="259" w:lineRule="auto"/>
    </w:pPr>
  </w:p>
  <w:p w14:paraId="038FCECC" w14:textId="77777777" w:rsidR="00435586" w:rsidRDefault="00435586">
    <w:pPr>
      <w:spacing w:after="160" w:line="259" w:lineRule="auto"/>
    </w:pPr>
  </w:p>
  <w:p w14:paraId="3EFD0FBF" w14:textId="77777777" w:rsidR="00435586" w:rsidRDefault="00435586">
    <w:pPr>
      <w:spacing w:after="160" w:line="259" w:lineRule="auto"/>
    </w:pPr>
  </w:p>
  <w:p w14:paraId="0D51EF9A" w14:textId="77777777" w:rsidR="00435586" w:rsidRDefault="00435586">
    <w:pPr>
      <w:spacing w:after="160" w:line="259" w:lineRule="auto"/>
    </w:pPr>
  </w:p>
  <w:p w14:paraId="1B6198ED" w14:textId="77777777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0F8A2758" wp14:editId="4214030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4017D" w14:textId="77777777" w:rsidR="006159D8" w:rsidRDefault="009878FA" w:rsidP="006159D8">
    <w:pPr>
      <w:pStyle w:val="Koptekst"/>
    </w:pPr>
    <w:r>
      <w:rPr>
        <w:noProof/>
      </w:rPr>
      <w:drawing>
        <wp:anchor distT="0" distB="0" distL="114300" distR="114300" simplePos="0" relativeHeight="251683840" behindDoc="1" locked="0" layoutInCell="1" allowOverlap="1" wp14:anchorId="1680F502" wp14:editId="6C4417AE">
          <wp:simplePos x="865539" y="446730"/>
          <wp:positionH relativeFrom="page">
            <wp:align>left</wp:align>
          </wp:positionH>
          <wp:positionV relativeFrom="page">
            <wp:align>top</wp:align>
          </wp:positionV>
          <wp:extent cx="7560000" cy="10684800"/>
          <wp:effectExtent l="0" t="0" r="3175" b="2540"/>
          <wp:wrapNone/>
          <wp:docPr id="1638994062" name="Afbeelding 6" descr="Afbeelding met schermopname, wit, ontwerp&#10;&#10;Automatisch gegenereerde beschrijving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7140715" name="Afbeelding 6" descr="Afbeelding met schermopname, wit, ontwerp&#10;&#10;Automatisch gegenereerde beschrijving" hidden="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8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D8A00DD" w14:textId="77777777" w:rsidR="00B25FE7" w:rsidRPr="006159D8" w:rsidRDefault="00B25FE7" w:rsidP="006159D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770835">
    <w:abstractNumId w:val="14"/>
  </w:num>
  <w:num w:numId="2" w16cid:durableId="887303666">
    <w:abstractNumId w:val="11"/>
  </w:num>
  <w:num w:numId="3" w16cid:durableId="1467316420">
    <w:abstractNumId w:val="13"/>
  </w:num>
  <w:num w:numId="4" w16cid:durableId="805121760">
    <w:abstractNumId w:val="12"/>
  </w:num>
  <w:num w:numId="5" w16cid:durableId="1306819507">
    <w:abstractNumId w:val="1"/>
  </w:num>
  <w:num w:numId="6" w16cid:durableId="1231236113">
    <w:abstractNumId w:val="0"/>
  </w:num>
  <w:num w:numId="7" w16cid:durableId="1446922477">
    <w:abstractNumId w:val="3"/>
  </w:num>
  <w:num w:numId="8" w16cid:durableId="658846244">
    <w:abstractNumId w:val="2"/>
  </w:num>
  <w:num w:numId="9" w16cid:durableId="872156914">
    <w:abstractNumId w:val="4"/>
  </w:num>
  <w:num w:numId="10" w16cid:durableId="1594775977">
    <w:abstractNumId w:val="8"/>
  </w:num>
  <w:num w:numId="11" w16cid:durableId="551930">
    <w:abstractNumId w:val="9"/>
  </w:num>
  <w:num w:numId="12" w16cid:durableId="1732532842">
    <w:abstractNumId w:val="7"/>
  </w:num>
  <w:num w:numId="13" w16cid:durableId="453057744">
    <w:abstractNumId w:val="6"/>
  </w:num>
  <w:num w:numId="14" w16cid:durableId="1745714514">
    <w:abstractNumId w:val="5"/>
  </w:num>
  <w:num w:numId="15" w16cid:durableId="134906674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hideGrammaticalErrors/>
  <w:activeWritingStyle w:appName="MSWord" w:lang="pt-BR" w:vendorID="64" w:dllVersion="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DCA"/>
    <w:rsid w:val="0000080B"/>
    <w:rsid w:val="000033A6"/>
    <w:rsid w:val="00004A9E"/>
    <w:rsid w:val="00006186"/>
    <w:rsid w:val="000138EA"/>
    <w:rsid w:val="00014678"/>
    <w:rsid w:val="00026105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6239"/>
    <w:rsid w:val="00072C4B"/>
    <w:rsid w:val="00073F1B"/>
    <w:rsid w:val="00084EEF"/>
    <w:rsid w:val="00093301"/>
    <w:rsid w:val="0009586A"/>
    <w:rsid w:val="00097359"/>
    <w:rsid w:val="000A08AE"/>
    <w:rsid w:val="000A1CA5"/>
    <w:rsid w:val="000A2158"/>
    <w:rsid w:val="000A4FED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E5DF8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92BAC"/>
    <w:rsid w:val="00192BF8"/>
    <w:rsid w:val="001936D8"/>
    <w:rsid w:val="00195365"/>
    <w:rsid w:val="001B4470"/>
    <w:rsid w:val="001B7385"/>
    <w:rsid w:val="001C02FF"/>
    <w:rsid w:val="001C3E7B"/>
    <w:rsid w:val="001C78D9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32A9E"/>
    <w:rsid w:val="00240DDC"/>
    <w:rsid w:val="00251E87"/>
    <w:rsid w:val="0025214B"/>
    <w:rsid w:val="002539D2"/>
    <w:rsid w:val="00253AAE"/>
    <w:rsid w:val="00254854"/>
    <w:rsid w:val="00254AF4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D09C6"/>
    <w:rsid w:val="002D143A"/>
    <w:rsid w:val="002E0E5A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A18B3"/>
    <w:rsid w:val="003A1F52"/>
    <w:rsid w:val="003B4A24"/>
    <w:rsid w:val="003C33DF"/>
    <w:rsid w:val="003C49DB"/>
    <w:rsid w:val="003D21C7"/>
    <w:rsid w:val="003D72AE"/>
    <w:rsid w:val="003E475C"/>
    <w:rsid w:val="003E759F"/>
    <w:rsid w:val="003F5A93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B28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159D8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1BAA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26F3"/>
    <w:rsid w:val="006E601D"/>
    <w:rsid w:val="006E7A2E"/>
    <w:rsid w:val="006F0A16"/>
    <w:rsid w:val="006F5207"/>
    <w:rsid w:val="006F662A"/>
    <w:rsid w:val="0070065C"/>
    <w:rsid w:val="00705C51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53DA"/>
    <w:rsid w:val="007957C9"/>
    <w:rsid w:val="007A5556"/>
    <w:rsid w:val="007A7E4F"/>
    <w:rsid w:val="007B14ED"/>
    <w:rsid w:val="007C3C07"/>
    <w:rsid w:val="007D1B0F"/>
    <w:rsid w:val="007E1011"/>
    <w:rsid w:val="00803544"/>
    <w:rsid w:val="008036EC"/>
    <w:rsid w:val="00805431"/>
    <w:rsid w:val="00806ACD"/>
    <w:rsid w:val="00807668"/>
    <w:rsid w:val="00807DB2"/>
    <w:rsid w:val="00811506"/>
    <w:rsid w:val="00820C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67630"/>
    <w:rsid w:val="00873FDF"/>
    <w:rsid w:val="00882F1E"/>
    <w:rsid w:val="00891980"/>
    <w:rsid w:val="00893662"/>
    <w:rsid w:val="0089769D"/>
    <w:rsid w:val="008A1410"/>
    <w:rsid w:val="008A3FC6"/>
    <w:rsid w:val="008A5E30"/>
    <w:rsid w:val="008B600C"/>
    <w:rsid w:val="008C7560"/>
    <w:rsid w:val="008D7DFC"/>
    <w:rsid w:val="008E084D"/>
    <w:rsid w:val="008E0E9F"/>
    <w:rsid w:val="008E347F"/>
    <w:rsid w:val="008F0A08"/>
    <w:rsid w:val="008F432F"/>
    <w:rsid w:val="008F4499"/>
    <w:rsid w:val="008F53E8"/>
    <w:rsid w:val="008F6DCA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3C50"/>
    <w:rsid w:val="00964BEF"/>
    <w:rsid w:val="00972361"/>
    <w:rsid w:val="009763E6"/>
    <w:rsid w:val="009766FE"/>
    <w:rsid w:val="009834D3"/>
    <w:rsid w:val="009878FA"/>
    <w:rsid w:val="009909C5"/>
    <w:rsid w:val="00990E72"/>
    <w:rsid w:val="00994194"/>
    <w:rsid w:val="00995EE0"/>
    <w:rsid w:val="009A0369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70C7"/>
    <w:rsid w:val="00A727ED"/>
    <w:rsid w:val="00A82E2E"/>
    <w:rsid w:val="00A85DF1"/>
    <w:rsid w:val="00AA337B"/>
    <w:rsid w:val="00AB0C98"/>
    <w:rsid w:val="00AC7340"/>
    <w:rsid w:val="00AD49CA"/>
    <w:rsid w:val="00AD5CCE"/>
    <w:rsid w:val="00AE5F8A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56CE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7CE4"/>
    <w:rsid w:val="00BA48D6"/>
    <w:rsid w:val="00BA7150"/>
    <w:rsid w:val="00BB575D"/>
    <w:rsid w:val="00BB71E5"/>
    <w:rsid w:val="00BC0DB1"/>
    <w:rsid w:val="00BC5731"/>
    <w:rsid w:val="00BC5AB8"/>
    <w:rsid w:val="00BC5CA7"/>
    <w:rsid w:val="00BD2014"/>
    <w:rsid w:val="00BD4A61"/>
    <w:rsid w:val="00BD4D88"/>
    <w:rsid w:val="00BD531F"/>
    <w:rsid w:val="00BE008E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CB5"/>
    <w:rsid w:val="00C21EA9"/>
    <w:rsid w:val="00C21F97"/>
    <w:rsid w:val="00C261E8"/>
    <w:rsid w:val="00C31362"/>
    <w:rsid w:val="00C34F64"/>
    <w:rsid w:val="00C35B1F"/>
    <w:rsid w:val="00C368A5"/>
    <w:rsid w:val="00C378A6"/>
    <w:rsid w:val="00C37ACE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E1796"/>
    <w:rsid w:val="00CE2E14"/>
    <w:rsid w:val="00CE48C6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54484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64D65"/>
    <w:rsid w:val="00E706D4"/>
    <w:rsid w:val="00E72565"/>
    <w:rsid w:val="00E72F49"/>
    <w:rsid w:val="00E80CF1"/>
    <w:rsid w:val="00E86E3A"/>
    <w:rsid w:val="00E93EE2"/>
    <w:rsid w:val="00E96ACB"/>
    <w:rsid w:val="00E977A8"/>
    <w:rsid w:val="00EA108C"/>
    <w:rsid w:val="00EA1EF9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673E4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FA4A7B"/>
  <w15:docId w15:val="{D8DD9BB8-0B0C-AF44-9C4D-099C72D3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BC5AB8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Theme="majorHAnsi" w:eastAsia="Arial" w:hAnsiTheme="majorHAnsi" w:cs="Arial"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BC5AB8"/>
    <w:pPr>
      <w:keepNext/>
      <w:keepLines/>
      <w:numPr>
        <w:ilvl w:val="1"/>
        <w:numId w:val="4"/>
      </w:numPr>
      <w:spacing w:after="76"/>
      <w:outlineLvl w:val="1"/>
    </w:pPr>
    <w:rPr>
      <w:rFonts w:eastAsia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BC5AB8"/>
    <w:pPr>
      <w:keepNext/>
      <w:keepLines/>
      <w:numPr>
        <w:ilvl w:val="2"/>
        <w:numId w:val="4"/>
      </w:numPr>
      <w:spacing w:after="98"/>
      <w:outlineLvl w:val="2"/>
    </w:pPr>
    <w:rPr>
      <w:rFonts w:eastAsia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BC5AB8"/>
    <w:rPr>
      <w:rFonts w:eastAsia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BC5AB8"/>
    <w:rPr>
      <w:rFonts w:asciiTheme="majorHAnsi" w:eastAsia="Arial" w:hAnsiTheme="majorHAnsi" w:cs="Arial"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BC5AB8"/>
    <w:rPr>
      <w:rFonts w:eastAsia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eastAsia="Calibr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BC5AB8"/>
    <w:pPr>
      <w:spacing w:before="240" w:line="264" w:lineRule="auto"/>
    </w:pPr>
    <w:rPr>
      <w:rFonts w:asciiTheme="majorHAnsi" w:hAnsiTheme="majorHAnsi"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BC5AB8"/>
    <w:pPr>
      <w:spacing w:line="264" w:lineRule="auto"/>
    </w:pPr>
    <w:rPr>
      <w:rFonts w:asciiTheme="majorHAnsi" w:hAnsiTheme="majorHAnsi"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BC5AB8"/>
    <w:rPr>
      <w:rFonts w:asciiTheme="majorHAnsi" w:eastAsia="Arial" w:hAnsiTheme="majorHAnsi" w:cs="Arial"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BC5AB8"/>
    <w:pPr>
      <w:numPr>
        <w:numId w:val="15"/>
      </w:numPr>
      <w:spacing w:before="240" w:line="264" w:lineRule="auto"/>
    </w:pPr>
    <w:rPr>
      <w:rFonts w:asciiTheme="majorHAnsi" w:hAnsiTheme="majorHAnsi"/>
      <w:caps/>
      <w:color w:val="auto"/>
      <w:sz w:val="28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F6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60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8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10.png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hannl.sharepoint.com/sites/HANOfficeAssets/Word%20Templates/Divers/Rapport%2025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188BD660AD44442A02EFB2BE6704EB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63E4FE-B44C-F640-9005-6DF90381868F}"/>
      </w:docPartPr>
      <w:docPartBody>
        <w:p w:rsidR="007D3275" w:rsidRDefault="00000000">
          <w:pPr>
            <w:pStyle w:val="2188BD660AD44442A02EFB2BE6704EB6"/>
          </w:pPr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52B36AE05DE0B94EAAA2B195B89B18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9B2E6C-F2C3-5E4C-A985-DB5B19D74D27}"/>
      </w:docPartPr>
      <w:docPartBody>
        <w:p w:rsidR="007D3275" w:rsidRDefault="00000000">
          <w:pPr>
            <w:pStyle w:val="52B36AE05DE0B94EAAA2B195B89B18EF"/>
          </w:pPr>
          <w:r w:rsidRPr="000D503C">
            <w:rPr>
              <w:rStyle w:val="Tekstvantijdelijkeaanduiding"/>
            </w:rPr>
            <w:t>[</w:t>
          </w:r>
          <w:r>
            <w:rPr>
              <w:rStyle w:val="Tekstvantijdelijkeaanduiding"/>
            </w:rPr>
            <w:t>auteur(s)</w:t>
          </w:r>
          <w:r w:rsidRPr="000D503C">
            <w:rPr>
              <w:rStyle w:val="Tekstvantijdelijkeaanduiding"/>
            </w:rPr>
            <w:t>]</w:t>
          </w:r>
        </w:p>
      </w:docPartBody>
    </w:docPart>
    <w:docPart>
      <w:docPartPr>
        <w:name w:val="02325A5B88775648B3BCF19D1245B38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6749D48-6323-F440-A03A-3F3D69082AEA}"/>
      </w:docPartPr>
      <w:docPartBody>
        <w:p w:rsidR="007D3275" w:rsidRDefault="00000000">
          <w:pPr>
            <w:pStyle w:val="02325A5B88775648B3BCF19D1245B380"/>
          </w:pPr>
          <w:r>
            <w:rPr>
              <w:rStyle w:val="Tekstvantijdelijkeaanduiding"/>
            </w:rPr>
            <w:t xml:space="preserve">[kies een </w:t>
          </w:r>
          <w:r w:rsidRPr="0071645A">
            <w:rPr>
              <w:rStyle w:val="Tekstvantijdelijkeaanduiding"/>
            </w:rPr>
            <w:t>datum</w:t>
          </w:r>
          <w:r>
            <w:rPr>
              <w:rStyle w:val="Tekstvantijdelijkeaanduiding"/>
            </w:rPr>
            <w:t>]</w:t>
          </w:r>
        </w:p>
      </w:docPartBody>
    </w:docPart>
    <w:docPart>
      <w:docPartPr>
        <w:name w:val="D59AA7C5AD34374F93A59605B9715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68B4A40-4052-1747-A79A-DF908D898FD4}"/>
      </w:docPartPr>
      <w:docPartBody>
        <w:p w:rsidR="007D3275" w:rsidRDefault="00000000">
          <w:pPr>
            <w:pStyle w:val="D59AA7C5AD34374F93A59605B971576E"/>
          </w:pPr>
          <w:r>
            <w:rPr>
              <w:rStyle w:val="Tekstvantijdelijkeaanduiding"/>
            </w:rPr>
            <w:t>[Klik hier als je tekst wilt invoeren, maak gebruik van de stijlen op de tab MIJN DOCUMENT voor het typen van (genummerde) koppen.]</w:t>
          </w:r>
        </w:p>
      </w:docPartBody>
    </w:docPart>
    <w:docPart>
      <w:docPartPr>
        <w:name w:val="D10C8A48484A8F47857F1A6D507A0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F84279-8EB6-F046-BA4A-D72B8D56FF5D}"/>
      </w:docPartPr>
      <w:docPartBody>
        <w:p w:rsidR="007D3275" w:rsidRDefault="00000000">
          <w:pPr>
            <w:pStyle w:val="D10C8A48484A8F47857F1A6D507A017C"/>
          </w:pPr>
          <w:r>
            <w:rPr>
              <w:rStyle w:val="Tekstvantijdelijkeaanduiding"/>
            </w:rPr>
            <w:t>[hoofdstuktitel]</w:t>
          </w:r>
        </w:p>
      </w:docPartBody>
    </w:docPart>
    <w:docPart>
      <w:docPartPr>
        <w:name w:val="4B076E4702E2B94E956B21F86A79C7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9B72F00-C8DE-6C4E-97C5-2F53DDA5D866}"/>
      </w:docPartPr>
      <w:docPartBody>
        <w:p w:rsidR="007D3275" w:rsidRDefault="00000000">
          <w:pPr>
            <w:pStyle w:val="4B076E4702E2B94E956B21F86A79C765"/>
          </w:pPr>
          <w:r>
            <w:rPr>
              <w:rStyle w:val="Tekstvantijdelijkeaanduiding"/>
            </w:rPr>
            <w:t>[Klik hier als je tekst wilt invoeren.]</w:t>
          </w:r>
        </w:p>
      </w:docPartBody>
    </w:docPart>
    <w:docPart>
      <w:docPartPr>
        <w:name w:val="B7E73A07AD02C448BBE991C55A96C1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19E029F-BB53-A84C-8F55-F4DF8A5BA283}"/>
      </w:docPartPr>
      <w:docPartBody>
        <w:p w:rsidR="007D3275" w:rsidRDefault="00000000">
          <w:pPr>
            <w:pStyle w:val="B7E73A07AD02C448BBE991C55A96C15A"/>
          </w:pPr>
          <w:r>
            <w:rPr>
              <w:rStyle w:val="Tekstvantijdelijkeaanduiding"/>
            </w:rPr>
            <w:t>[Paragraaftitel]</w:t>
          </w:r>
        </w:p>
      </w:docPartBody>
    </w:docPart>
    <w:docPart>
      <w:docPartPr>
        <w:name w:val="C5F02BC12C029F44B35FE97E72ECCE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23687E-8B19-A046-8487-C0B0737934C0}"/>
      </w:docPartPr>
      <w:docPartBody>
        <w:p w:rsidR="007D3275" w:rsidRDefault="00000000">
          <w:pPr>
            <w:pStyle w:val="C5F02BC12C029F44B35FE97E72ECCE11"/>
          </w:pPr>
          <w:r>
            <w:rPr>
              <w:rStyle w:val="Tekstvantijdelijkeaanduiding"/>
            </w:rPr>
            <w:t>[Klik hier als je tekst wilt invoeren.]</w:t>
          </w:r>
        </w:p>
      </w:docPartBody>
    </w:docPart>
    <w:docPart>
      <w:docPartPr>
        <w:name w:val="A75EB9817D37D548AE140446701D1E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5B8799-A8E8-204B-A3B1-2B1252870FA8}"/>
      </w:docPartPr>
      <w:docPartBody>
        <w:p w:rsidR="007D3275" w:rsidRDefault="00000000">
          <w:pPr>
            <w:pStyle w:val="A75EB9817D37D548AE140446701D1ED2"/>
          </w:pPr>
          <w:r w:rsidRPr="005F1BE9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 SemiBold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51"/>
    <w:rsid w:val="0047650B"/>
    <w:rsid w:val="007D3275"/>
    <w:rsid w:val="00A80351"/>
    <w:rsid w:val="00E7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2188BD660AD44442A02EFB2BE6704EB6">
    <w:name w:val="2188BD660AD44442A02EFB2BE6704EB6"/>
  </w:style>
  <w:style w:type="paragraph" w:customStyle="1" w:styleId="52B36AE05DE0B94EAAA2B195B89B18EF">
    <w:name w:val="52B36AE05DE0B94EAAA2B195B89B18EF"/>
  </w:style>
  <w:style w:type="paragraph" w:customStyle="1" w:styleId="02325A5B88775648B3BCF19D1245B380">
    <w:name w:val="02325A5B88775648B3BCF19D1245B380"/>
  </w:style>
  <w:style w:type="paragraph" w:customStyle="1" w:styleId="D59AA7C5AD34374F93A59605B971576E">
    <w:name w:val="D59AA7C5AD34374F93A59605B971576E"/>
  </w:style>
  <w:style w:type="paragraph" w:customStyle="1" w:styleId="D10C8A48484A8F47857F1A6D507A017C">
    <w:name w:val="D10C8A48484A8F47857F1A6D507A017C"/>
  </w:style>
  <w:style w:type="paragraph" w:customStyle="1" w:styleId="4B076E4702E2B94E956B21F86A79C765">
    <w:name w:val="4B076E4702E2B94E956B21F86A79C765"/>
  </w:style>
  <w:style w:type="paragraph" w:customStyle="1" w:styleId="B7E73A07AD02C448BBE991C55A96C15A">
    <w:name w:val="B7E73A07AD02C448BBE991C55A96C15A"/>
  </w:style>
  <w:style w:type="paragraph" w:customStyle="1" w:styleId="C5F02BC12C029F44B35FE97E72ECCE11">
    <w:name w:val="C5F02BC12C029F44B35FE97E72ECCE11"/>
  </w:style>
  <w:style w:type="paragraph" w:customStyle="1" w:styleId="A75EB9817D37D548AE140446701D1ED2">
    <w:name w:val="A75EB9817D37D548AE140446701D1E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0">
      <a:majorFont>
        <a:latin typeface="Roboto Condensed SemiBold"/>
        <a:ea typeface=""/>
        <a:cs typeface=""/>
      </a:majorFont>
      <a:minorFont>
        <a:latin typeface="Roboto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68C2E932F414A934A76067819BD89" ma:contentTypeVersion="4" ma:contentTypeDescription="Create a new document." ma:contentTypeScope="" ma:versionID="833fe9b0b6d3efa255ddbe8a2ba77c27">
  <xsd:schema xmlns:xsd="http://www.w3.org/2001/XMLSchema" xmlns:xs="http://www.w3.org/2001/XMLSchema" xmlns:p="http://schemas.microsoft.com/office/2006/metadata/properties" xmlns:ns2="75b3a9bf-82cf-43c7-bab0-33da9aea7b98" targetNamespace="http://schemas.microsoft.com/office/2006/metadata/properties" ma:root="true" ma:fieldsID="d926e3fd0ea6b889287065f858cefb77" ns2:_="">
    <xsd:import namespace="75b3a9bf-82cf-43c7-bab0-33da9aea7b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3a9bf-82cf-43c7-bab0-33da9aea7b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724059-A472-44A0-B3F2-79124283A1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b3a9bf-82cf-43c7-bab0-33da9aea7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Rapport%2025.1.dotx</Template>
  <TotalTime>1</TotalTime>
  <Pages>7</Pages>
  <Words>138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Testplan referentieapplicatie P1</dc:subject>
  <dc:creator>Ralph Niels</dc:creator>
  <cp:keywords/>
  <cp:lastModifiedBy>Ralph Niels</cp:lastModifiedBy>
  <cp:revision>3</cp:revision>
  <cp:lastPrinted>2019-08-30T13:43:00Z</cp:lastPrinted>
  <dcterms:created xsi:type="dcterms:W3CDTF">2025-03-24T10:45:00Z</dcterms:created>
  <dcterms:modified xsi:type="dcterms:W3CDTF">2025-03-24T10:48:00Z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0x0101008A868C2E932F414A934A76067819BD89</vt:lpwstr>
  </property>
</Properties>
</file>